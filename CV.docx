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5561" w14:textId="0FCB7D89" w:rsidR="00807FCF" w:rsidRPr="00A12E0B" w:rsidRDefault="00000000" w:rsidP="00E810E7">
      <w:pPr>
        <w:pStyle w:val="ContactInfo"/>
        <w:rPr>
          <w:rFonts w:ascii="Times New Roman" w:hAnsi="Times New Roman" w:cs="Times New Roman"/>
          <w:b/>
          <w:lang w:val="nb-NO"/>
        </w:rPr>
      </w:pPr>
      <w:sdt>
        <w:sdtPr>
          <w:rPr>
            <w:rFonts w:ascii="Times New Roman" w:hAnsi="Times New Roman" w:cs="Times New Roman"/>
            <w:b/>
            <w:lang w:val="nb-NO"/>
          </w:rPr>
          <w:alias w:val="Street Address"/>
          <w:tag w:val="Street Address"/>
          <w:id w:val="1415969137"/>
          <w:placeholder>
            <w:docPart w:val="D76C21E7021942AAB1B687CAC8AF0C8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A01588" w:rsidRPr="00A12E0B">
            <w:rPr>
              <w:rFonts w:ascii="Times New Roman" w:hAnsi="Times New Roman" w:cs="Times New Roman"/>
              <w:b/>
              <w:lang w:val="nb-NO"/>
            </w:rPr>
            <w:t>Vådanvegen 25</w:t>
          </w:r>
        </w:sdtContent>
      </w:sdt>
    </w:p>
    <w:sdt>
      <w:sdtPr>
        <w:rPr>
          <w:rFonts w:ascii="Times New Roman" w:hAnsi="Times New Roman" w:cs="Times New Roman"/>
          <w:b/>
          <w:lang w:val="nb-NO"/>
        </w:rPr>
        <w:alias w:val="Category"/>
        <w:tag w:val=""/>
        <w:id w:val="1543715586"/>
        <w:placeholder>
          <w:docPart w:val="DDADB87BB6C74E5D8E61B27F2FE7848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475113E6" w14:textId="52AA6F72" w:rsidR="00807FCF" w:rsidRPr="00A12E0B" w:rsidRDefault="00692A3B" w:rsidP="00E810E7">
          <w:pPr>
            <w:pStyle w:val="ContactInfo"/>
            <w:rPr>
              <w:rFonts w:ascii="Times New Roman" w:hAnsi="Times New Roman" w:cs="Times New Roman"/>
              <w:b/>
              <w:lang w:val="nb-NO"/>
            </w:rPr>
          </w:pPr>
          <w:r w:rsidRPr="00A12E0B">
            <w:rPr>
              <w:rFonts w:ascii="Times New Roman" w:hAnsi="Times New Roman" w:cs="Times New Roman"/>
              <w:b/>
              <w:lang w:val="nb-NO"/>
            </w:rPr>
            <w:t>Trondheim – Norway.</w:t>
          </w:r>
        </w:p>
      </w:sdtContent>
    </w:sdt>
    <w:p w14:paraId="0C753819" w14:textId="14ADC3BB" w:rsidR="00807FCF" w:rsidRPr="00A12E0B" w:rsidRDefault="00000000" w:rsidP="00E810E7">
      <w:pPr>
        <w:pStyle w:val="ContactInfo"/>
        <w:rPr>
          <w:rFonts w:ascii="Times New Roman" w:hAnsi="Times New Roman" w:cs="Times New Roman"/>
          <w:b/>
          <w:lang w:val="nb-NO"/>
        </w:rPr>
      </w:pPr>
      <w:sdt>
        <w:sdtPr>
          <w:rPr>
            <w:rFonts w:ascii="Times New Roman" w:hAnsi="Times New Roman" w:cs="Times New Roman"/>
            <w:b/>
            <w:lang w:val="nb-NO"/>
          </w:rPr>
          <w:alias w:val="Telephone"/>
          <w:tag w:val="Telephone"/>
          <w:id w:val="599758962"/>
          <w:placeholder>
            <w:docPart w:val="F51B870419D244E88E1E85E8D1EEFF2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92A3B" w:rsidRPr="00A12E0B">
            <w:rPr>
              <w:rFonts w:ascii="Times New Roman" w:hAnsi="Times New Roman" w:cs="Times New Roman"/>
              <w:b/>
              <w:lang w:val="nb-NO"/>
            </w:rPr>
            <w:t>+4748346681</w:t>
          </w:r>
        </w:sdtContent>
      </w:sdt>
    </w:p>
    <w:sdt>
      <w:sdtPr>
        <w:rPr>
          <w:rFonts w:ascii="Times New Roman" w:hAnsi="Times New Roman" w:cs="Times New Roman"/>
          <w:b/>
          <w:lang w:val="nb-NO"/>
        </w:rPr>
        <w:alias w:val="Website"/>
        <w:tag w:val="Website"/>
        <w:id w:val="48967594"/>
        <w:placeholder>
          <w:docPart w:val="15821CDBE11E446B92E9CA56A76AEB0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07F5CCE2" w14:textId="0A667C34" w:rsidR="00807FCF" w:rsidRPr="00A12E0B" w:rsidRDefault="00E62CDD" w:rsidP="00E810E7">
          <w:pPr>
            <w:pStyle w:val="ContactInfo"/>
            <w:rPr>
              <w:rFonts w:ascii="Times New Roman" w:hAnsi="Times New Roman" w:cs="Times New Roman"/>
              <w:b/>
              <w:lang w:val="nb-NO"/>
            </w:rPr>
          </w:pPr>
          <w:r w:rsidRPr="00A12E0B">
            <w:rPr>
              <w:rFonts w:ascii="Times New Roman" w:hAnsi="Times New Roman" w:cs="Times New Roman"/>
              <w:b/>
              <w:lang w:val="nb-NO"/>
            </w:rPr>
            <w:t>k</w:t>
          </w:r>
          <w:r w:rsidR="0025473C" w:rsidRPr="00A12E0B">
            <w:rPr>
              <w:rFonts w:ascii="Times New Roman" w:hAnsi="Times New Roman" w:cs="Times New Roman"/>
              <w:b/>
              <w:lang w:val="nb-NO"/>
            </w:rPr>
            <w:t>adjeipeprah94</w:t>
          </w:r>
          <w:r w:rsidR="00E810E7" w:rsidRPr="00A12E0B">
            <w:rPr>
              <w:rFonts w:ascii="Times New Roman" w:hAnsi="Times New Roman" w:cs="Times New Roman"/>
              <w:b/>
              <w:lang w:val="nb-NO"/>
            </w:rPr>
            <w:t>@gmail.com</w:t>
          </w:r>
        </w:p>
      </w:sdtContent>
    </w:sdt>
    <w:p w14:paraId="4247E4D1" w14:textId="071C7D46" w:rsidR="00C82F6E" w:rsidRDefault="00D63800" w:rsidP="00E810E7">
      <w:pPr>
        <w:pStyle w:val="ContactInfo"/>
        <w:rPr>
          <w:rFonts w:ascii="Times New Roman" w:hAnsi="Times New Roman" w:cs="Times New Roman"/>
          <w:b/>
          <w:bCs/>
        </w:rPr>
      </w:pPr>
      <w:r w:rsidRPr="00A12E0B">
        <w:rPr>
          <w:rFonts w:ascii="Times New Roman" w:hAnsi="Times New Roman" w:cs="Times New Roman"/>
          <w:b/>
          <w:bCs/>
        </w:rPr>
        <w:t xml:space="preserve">GitHub Repository: </w:t>
      </w:r>
      <w:hyperlink r:id="rId11" w:history="1">
        <w:r w:rsidR="00C65F45" w:rsidRPr="00DB1CF0">
          <w:rPr>
            <w:rStyle w:val="Hyperlink"/>
            <w:rFonts w:ascii="Times New Roman" w:hAnsi="Times New Roman" w:cs="Times New Roman"/>
            <w:b/>
            <w:bCs/>
          </w:rPr>
          <w:t>https://github.com/Peprah94</w:t>
        </w:r>
      </w:hyperlink>
    </w:p>
    <w:p w14:paraId="36BB60E5" w14:textId="6BBD115F" w:rsidR="00C65F45" w:rsidRPr="00C65F45" w:rsidRDefault="00C65F45" w:rsidP="00C65F45">
      <w:pPr>
        <w:pStyle w:val="ContactInfo"/>
        <w:rPr>
          <w:b/>
          <w:bCs/>
        </w:rPr>
      </w:pPr>
      <w:r w:rsidRPr="00C65F45">
        <w:rPr>
          <w:b/>
          <w:bCs/>
        </w:rPr>
        <w:t xml:space="preserve">ResearchGate profile: </w:t>
      </w:r>
      <w:hyperlink r:id="rId12" w:history="1">
        <w:r w:rsidRPr="00C65F45">
          <w:rPr>
            <w:rStyle w:val="Hyperlink"/>
            <w:b/>
            <w:bCs/>
            <w:color w:val="595959" w:themeColor="text1" w:themeTint="A6"/>
            <w:u w:val="none"/>
          </w:rPr>
          <w:t>https://www.researchgate.net/profile/Kwak</w:t>
        </w:r>
        <w:r w:rsidRPr="00C65F45">
          <w:rPr>
            <w:rStyle w:val="Hyperlink"/>
            <w:b/>
            <w:bCs/>
            <w:color w:val="595959" w:themeColor="text1" w:themeTint="A6"/>
            <w:u w:val="none"/>
          </w:rPr>
          <w:t>u</w:t>
        </w:r>
        <w:r w:rsidRPr="00C65F45">
          <w:rPr>
            <w:rStyle w:val="Hyperlink"/>
            <w:b/>
            <w:bCs/>
            <w:color w:val="595959" w:themeColor="text1" w:themeTint="A6"/>
            <w:u w:val="none"/>
          </w:rPr>
          <w:t>-Adjei-2</w:t>
        </w:r>
      </w:hyperlink>
      <w:r w:rsidRPr="00C65F45">
        <w:rPr>
          <w:b/>
          <w:bCs/>
        </w:rPr>
        <w:t xml:space="preserve"> </w:t>
      </w:r>
    </w:p>
    <w:p w14:paraId="7BC1BD9C" w14:textId="77777777" w:rsidR="00807FCF" w:rsidRPr="00C65F45" w:rsidRDefault="00000000" w:rsidP="00E810E7">
      <w:pPr>
        <w:pStyle w:val="Name"/>
        <w:ind w:left="0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Your Name"/>
          <w:tag w:val=""/>
          <w:id w:val="1197042864"/>
          <w:placeholder>
            <w:docPart w:val="9893365A4029463AA402C79BB64EEF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5473C" w:rsidRPr="00C65F45">
            <w:rPr>
              <w:rFonts w:ascii="Times New Roman" w:hAnsi="Times New Roman" w:cs="Times New Roman"/>
              <w:b/>
              <w:bCs/>
            </w:rPr>
            <w:t>ADJEI KWAKU PEPRAH</w:t>
          </w:r>
        </w:sdtContent>
      </w:sdt>
    </w:p>
    <w:tbl>
      <w:tblPr>
        <w:tblStyle w:val="ResumeTable"/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  <w:tblDescription w:val="Resume"/>
      </w:tblPr>
      <w:tblGrid>
        <w:gridCol w:w="1736"/>
        <w:gridCol w:w="435"/>
        <w:gridCol w:w="435"/>
        <w:gridCol w:w="7474"/>
      </w:tblGrid>
      <w:tr w:rsidR="002F7C10" w:rsidRPr="00A12E0B" w14:paraId="7D3D997D" w14:textId="77777777" w:rsidTr="00C943E5">
        <w:tc>
          <w:tcPr>
            <w:tcW w:w="2173" w:type="dxa"/>
            <w:gridSpan w:val="2"/>
          </w:tcPr>
          <w:p w14:paraId="52E0F6E1" w14:textId="77777777" w:rsidR="00807FCF" w:rsidRPr="00A12E0B" w:rsidRDefault="00E810E7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career </w:t>
            </w:r>
            <w:r w:rsidR="00EC5451" w:rsidRPr="00A12E0B">
              <w:rPr>
                <w:rFonts w:ascii="Times New Roman" w:hAnsi="Times New Roman" w:cs="Times New Roman"/>
              </w:rPr>
              <w:t>Objective</w:t>
            </w:r>
          </w:p>
          <w:p w14:paraId="5293FCC3" w14:textId="05456930" w:rsidR="00CB6ABE" w:rsidRPr="00A12E0B" w:rsidRDefault="00CB6ABE" w:rsidP="007C1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2549EAF" w14:textId="77777777" w:rsidR="00807FCF" w:rsidRPr="00A12E0B" w:rsidRDefault="00807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53584AE2" w14:textId="501CDEA8" w:rsidR="00807FCF" w:rsidRPr="00A12E0B" w:rsidRDefault="000C6FF7" w:rsidP="000C6FF7">
            <w:pPr>
              <w:pStyle w:val="ResumeTex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An individual </w:t>
            </w:r>
            <w:r w:rsidR="007C18F6" w:rsidRPr="00A12E0B">
              <w:rPr>
                <w:rFonts w:ascii="Times New Roman" w:hAnsi="Times New Roman" w:cs="Times New Roman"/>
              </w:rPr>
              <w:t xml:space="preserve">who </w:t>
            </w:r>
            <w:r w:rsidR="00E810E7" w:rsidRPr="00A12E0B">
              <w:rPr>
                <w:rFonts w:ascii="Times New Roman" w:hAnsi="Times New Roman" w:cs="Times New Roman"/>
              </w:rPr>
              <w:t xml:space="preserve">seeks an opportunity where he can utilize all skills, knowledge and abilities gained; offering professional and advanced growth together with team players whiles being innovative, </w:t>
            </w:r>
            <w:proofErr w:type="gramStart"/>
            <w:r w:rsidR="00E810E7" w:rsidRPr="00A12E0B">
              <w:rPr>
                <w:rFonts w:ascii="Times New Roman" w:hAnsi="Times New Roman" w:cs="Times New Roman"/>
              </w:rPr>
              <w:t>resourceful</w:t>
            </w:r>
            <w:proofErr w:type="gramEnd"/>
            <w:r w:rsidR="00E810E7" w:rsidRPr="00A12E0B">
              <w:rPr>
                <w:rFonts w:ascii="Times New Roman" w:hAnsi="Times New Roman" w:cs="Times New Roman"/>
              </w:rPr>
              <w:t xml:space="preserve"> and flexible.</w:t>
            </w:r>
          </w:p>
        </w:tc>
      </w:tr>
      <w:tr w:rsidR="002F7C10" w:rsidRPr="00A12E0B" w14:paraId="751397EE" w14:textId="77777777" w:rsidTr="00C943E5">
        <w:tc>
          <w:tcPr>
            <w:tcW w:w="2173" w:type="dxa"/>
            <w:gridSpan w:val="2"/>
          </w:tcPr>
          <w:p w14:paraId="3F364500" w14:textId="77777777" w:rsidR="00807FCF" w:rsidRPr="00A12E0B" w:rsidRDefault="00E810E7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personal details</w:t>
            </w:r>
          </w:p>
        </w:tc>
        <w:tc>
          <w:tcPr>
            <w:tcW w:w="437" w:type="dxa"/>
          </w:tcPr>
          <w:p w14:paraId="2001DCC1" w14:textId="77777777" w:rsidR="00807FCF" w:rsidRPr="00A12E0B" w:rsidRDefault="00807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027EA418" w14:textId="40068418" w:rsidR="00807FCF" w:rsidRPr="00A12E0B" w:rsidRDefault="0025473C" w:rsidP="00E810E7">
            <w:pPr>
              <w:pStyle w:val="ResumeTex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Date of Birth: 8</w:t>
            </w:r>
            <w:r w:rsidR="00E810E7" w:rsidRPr="00A12E0B">
              <w:rPr>
                <w:rFonts w:ascii="Times New Roman" w:hAnsi="Times New Roman" w:cs="Times New Roman"/>
                <w:vertAlign w:val="superscript"/>
              </w:rPr>
              <w:t>th</w:t>
            </w:r>
            <w:r w:rsidR="00E810E7" w:rsidRPr="00A12E0B">
              <w:rPr>
                <w:rFonts w:ascii="Times New Roman" w:hAnsi="Times New Roman" w:cs="Times New Roman"/>
              </w:rPr>
              <w:t xml:space="preserve"> </w:t>
            </w:r>
            <w:r w:rsidR="00990054" w:rsidRPr="00A12E0B">
              <w:rPr>
                <w:rFonts w:ascii="Times New Roman" w:hAnsi="Times New Roman" w:cs="Times New Roman"/>
              </w:rPr>
              <w:t>October</w:t>
            </w:r>
            <w:r w:rsidR="00E810E7" w:rsidRPr="00A12E0B">
              <w:rPr>
                <w:rFonts w:ascii="Times New Roman" w:hAnsi="Times New Roman" w:cs="Times New Roman"/>
              </w:rPr>
              <w:t xml:space="preserve"> 1994</w:t>
            </w:r>
          </w:p>
          <w:p w14:paraId="4F69E73D" w14:textId="41BD8507" w:rsidR="00E810E7" w:rsidRPr="00A12E0B" w:rsidRDefault="00E810E7" w:rsidP="00E810E7">
            <w:pPr>
              <w:pStyle w:val="ResumeTex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Languages Spoken: English, </w:t>
            </w:r>
            <w:r w:rsidR="00A0698D" w:rsidRPr="00A12E0B">
              <w:rPr>
                <w:rFonts w:ascii="Times New Roman" w:hAnsi="Times New Roman" w:cs="Times New Roman"/>
              </w:rPr>
              <w:t>Norwegian</w:t>
            </w:r>
            <w:r w:rsidR="00C65F45">
              <w:rPr>
                <w:rFonts w:ascii="Times New Roman" w:hAnsi="Times New Roman" w:cs="Times New Roman"/>
              </w:rPr>
              <w:t xml:space="preserve"> (Intermediate)</w:t>
            </w:r>
            <w:r w:rsidR="00FF019B" w:rsidRPr="00A12E0B">
              <w:rPr>
                <w:rFonts w:ascii="Times New Roman" w:hAnsi="Times New Roman" w:cs="Times New Roman"/>
              </w:rPr>
              <w:t>, Twi</w:t>
            </w:r>
          </w:p>
          <w:p w14:paraId="288512D4" w14:textId="7F02D710" w:rsidR="00A0698D" w:rsidRPr="00A12E0B" w:rsidRDefault="00A0698D" w:rsidP="00E810E7">
            <w:pPr>
              <w:pStyle w:val="ResumeTex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Languages </w:t>
            </w:r>
            <w:r w:rsidR="00404DCA" w:rsidRPr="00A12E0B">
              <w:rPr>
                <w:rFonts w:ascii="Times New Roman" w:hAnsi="Times New Roman" w:cs="Times New Roman"/>
              </w:rPr>
              <w:t>Written</w:t>
            </w:r>
            <w:r w:rsidR="00FF019B" w:rsidRPr="00A12E0B">
              <w:rPr>
                <w:rFonts w:ascii="Times New Roman" w:hAnsi="Times New Roman" w:cs="Times New Roman"/>
              </w:rPr>
              <w:t>:</w:t>
            </w:r>
            <w:r w:rsidRPr="00A12E0B">
              <w:rPr>
                <w:rFonts w:ascii="Times New Roman" w:hAnsi="Times New Roman" w:cs="Times New Roman"/>
              </w:rPr>
              <w:t xml:space="preserve"> </w:t>
            </w:r>
            <w:r w:rsidR="00FF019B" w:rsidRPr="00A12E0B">
              <w:rPr>
                <w:rFonts w:ascii="Times New Roman" w:hAnsi="Times New Roman" w:cs="Times New Roman"/>
              </w:rPr>
              <w:t>English, Norwegian</w:t>
            </w:r>
            <w:r w:rsidR="00F87A81">
              <w:rPr>
                <w:rFonts w:ascii="Times New Roman" w:hAnsi="Times New Roman" w:cs="Times New Roman"/>
              </w:rPr>
              <w:t xml:space="preserve"> </w:t>
            </w:r>
            <w:r w:rsidR="00C65F45">
              <w:rPr>
                <w:rFonts w:ascii="Times New Roman" w:hAnsi="Times New Roman" w:cs="Times New Roman"/>
              </w:rPr>
              <w:t>(</w:t>
            </w:r>
            <w:r w:rsidR="00E62017">
              <w:rPr>
                <w:rFonts w:ascii="Times New Roman" w:hAnsi="Times New Roman" w:cs="Times New Roman"/>
              </w:rPr>
              <w:t>Intermediate)</w:t>
            </w:r>
            <w:r w:rsidR="00745CB5" w:rsidRPr="00A12E0B">
              <w:rPr>
                <w:rFonts w:ascii="Times New Roman" w:hAnsi="Times New Roman" w:cs="Times New Roman"/>
              </w:rPr>
              <w:t>, Twi</w:t>
            </w:r>
          </w:p>
          <w:p w14:paraId="2CD8E3AF" w14:textId="428C1507" w:rsidR="00E810E7" w:rsidRPr="00A12E0B" w:rsidRDefault="00E810E7" w:rsidP="00E810E7">
            <w:pPr>
              <w:pStyle w:val="ResumeTex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Marital Status: </w:t>
            </w:r>
            <w:r w:rsidR="00F11C59" w:rsidRPr="00A12E0B">
              <w:rPr>
                <w:rFonts w:ascii="Times New Roman" w:hAnsi="Times New Roman" w:cs="Times New Roman"/>
              </w:rPr>
              <w:t>Married</w:t>
            </w:r>
          </w:p>
          <w:p w14:paraId="17A376DC" w14:textId="1D9A0669" w:rsidR="00E810E7" w:rsidRPr="00A12E0B" w:rsidRDefault="00E810E7" w:rsidP="00E810E7">
            <w:pPr>
              <w:pStyle w:val="ResumeText"/>
              <w:rPr>
                <w:rFonts w:ascii="Times New Roman" w:hAnsi="Times New Roman" w:cs="Times New Roman"/>
                <w:lang w:val="en-GB"/>
              </w:rPr>
            </w:pPr>
            <w:r w:rsidRPr="00A12E0B">
              <w:rPr>
                <w:rFonts w:ascii="Times New Roman" w:hAnsi="Times New Roman" w:cs="Times New Roman"/>
              </w:rPr>
              <w:t>Hobbies: Reading, Listening to Music, Researching</w:t>
            </w:r>
            <w:r w:rsidR="00B054B3" w:rsidRPr="00A12E0B">
              <w:rPr>
                <w:rFonts w:ascii="Times New Roman" w:hAnsi="Times New Roman" w:cs="Times New Roman"/>
              </w:rPr>
              <w:t>, Engaging in</w:t>
            </w:r>
            <w:r w:rsidR="001065CE" w:rsidRPr="00A12E0B">
              <w:rPr>
                <w:rFonts w:ascii="Times New Roman" w:hAnsi="Times New Roman" w:cs="Times New Roman"/>
              </w:rPr>
              <w:t xml:space="preserve"> </w:t>
            </w:r>
            <w:r w:rsidR="001065CE" w:rsidRPr="00A12E0B">
              <w:rPr>
                <w:rFonts w:ascii="Times New Roman" w:hAnsi="Times New Roman" w:cs="Times New Roman"/>
                <w:lang w:val="en-GB"/>
              </w:rPr>
              <w:t>voluntary activities</w:t>
            </w:r>
            <w:r w:rsidR="00246828" w:rsidRPr="00A12E0B">
              <w:rPr>
                <w:rFonts w:ascii="Times New Roman" w:hAnsi="Times New Roman" w:cs="Times New Roman"/>
                <w:lang w:val="en-GB"/>
              </w:rPr>
              <w:t>, Fishing</w:t>
            </w:r>
          </w:p>
        </w:tc>
      </w:tr>
      <w:tr w:rsidR="002F7C10" w:rsidRPr="00A12E0B" w14:paraId="6A15F12B" w14:textId="77777777" w:rsidTr="00C943E5">
        <w:trPr>
          <w:trHeight w:val="1673"/>
        </w:trPr>
        <w:tc>
          <w:tcPr>
            <w:tcW w:w="2173" w:type="dxa"/>
            <w:gridSpan w:val="2"/>
          </w:tcPr>
          <w:p w14:paraId="0BB886A4" w14:textId="77777777" w:rsidR="00320F11" w:rsidRPr="00A12E0B" w:rsidRDefault="00320F11" w:rsidP="00DA63A0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437" w:type="dxa"/>
          </w:tcPr>
          <w:p w14:paraId="4111FAC0" w14:textId="77777777" w:rsidR="00320F11" w:rsidRPr="00A12E0B" w:rsidRDefault="00320F11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6E541F5B" w14:textId="714DF0AE" w:rsidR="00404DCA" w:rsidRPr="00A12E0B" w:rsidRDefault="00CF221D" w:rsidP="00DA63A0">
            <w:pPr>
              <w:pStyle w:val="Heading2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12E0B">
              <w:rPr>
                <w:rFonts w:ascii="Times New Roman" w:hAnsi="Times New Roman" w:cs="Times New Roman"/>
                <w:color w:val="000000" w:themeColor="text1"/>
              </w:rPr>
              <w:t xml:space="preserve">Phd in ecological statistics, </w:t>
            </w:r>
            <w:r w:rsidRPr="00A12E0B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norwegian university of science and technogy, 2019 </w:t>
            </w:r>
            <w:r w:rsidR="005F2565" w:rsidRPr="00A12E0B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TO DATE</w:t>
            </w:r>
          </w:p>
          <w:p w14:paraId="30E86F2B" w14:textId="0B6CCF69" w:rsidR="00692A3B" w:rsidRPr="00A12E0B" w:rsidRDefault="00692A3B" w:rsidP="00DA63A0">
            <w:pPr>
              <w:pStyle w:val="Heading2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12E0B">
              <w:rPr>
                <w:rFonts w:ascii="Times New Roman" w:hAnsi="Times New Roman" w:cs="Times New Roman"/>
                <w:color w:val="000000" w:themeColor="text1"/>
              </w:rPr>
              <w:t xml:space="preserve">Msc. mathematical science, </w:t>
            </w:r>
            <w:r w:rsidRPr="00A12E0B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norwegian university of science and technology, 2017 to </w:t>
            </w:r>
            <w:r w:rsidR="005F2565" w:rsidRPr="00A12E0B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2019</w:t>
            </w:r>
          </w:p>
          <w:p w14:paraId="69CD61ED" w14:textId="3AC4F499" w:rsidR="00320F11" w:rsidRPr="00A12E0B" w:rsidRDefault="00320F11" w:rsidP="00DA63A0">
            <w:pPr>
              <w:pStyle w:val="Heading2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12E0B">
              <w:rPr>
                <w:rFonts w:ascii="Times New Roman" w:hAnsi="Times New Roman" w:cs="Times New Roman"/>
                <w:color w:val="000000" w:themeColor="text1"/>
              </w:rPr>
              <w:t xml:space="preserve">BARCHELOR OF ARTS, </w:t>
            </w:r>
            <w:r w:rsidRPr="00A12E0B">
              <w:rPr>
                <w:rFonts w:ascii="Times New Roman" w:hAnsi="Times New Roman" w:cs="Times New Roman"/>
                <w:b w:val="0"/>
                <w:color w:val="000000" w:themeColor="text1"/>
              </w:rPr>
              <w:t>MATHEMATICS &amp; statistics, University of ghana, 2012 to 2016</w:t>
            </w:r>
          </w:p>
          <w:p w14:paraId="0732BA8F" w14:textId="77777777" w:rsidR="00320F11" w:rsidRPr="00A12E0B" w:rsidRDefault="00320F11" w:rsidP="00DA63A0">
            <w:pPr>
              <w:pStyle w:val="Heading2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12E0B">
              <w:rPr>
                <w:rFonts w:ascii="Times New Roman" w:hAnsi="Times New Roman" w:cs="Times New Roman"/>
                <w:color w:val="000000" w:themeColor="text1"/>
              </w:rPr>
              <w:t xml:space="preserve">WASSCE CERTIFICATE, </w:t>
            </w:r>
            <w:r w:rsidRPr="00A12E0B">
              <w:rPr>
                <w:rFonts w:ascii="Times New Roman" w:hAnsi="Times New Roman" w:cs="Times New Roman"/>
                <w:b w:val="0"/>
                <w:color w:val="000000" w:themeColor="text1"/>
              </w:rPr>
              <w:t>pope john senior high school, 2008 – 2012</w:t>
            </w:r>
          </w:p>
          <w:p w14:paraId="402BC449" w14:textId="77777777" w:rsidR="00320F11" w:rsidRPr="00A12E0B" w:rsidRDefault="00320F11" w:rsidP="00320F11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  <w:color w:val="000000" w:themeColor="text1"/>
              </w:rPr>
              <w:t xml:space="preserve">BECE CERTIFICATE, </w:t>
            </w:r>
            <w:r w:rsidR="00BF1FBC" w:rsidRPr="00A12E0B">
              <w:rPr>
                <w:rFonts w:ascii="Times New Roman" w:hAnsi="Times New Roman" w:cs="Times New Roman"/>
                <w:color w:val="000000" w:themeColor="text1"/>
              </w:rPr>
              <w:t>SAINT ROSES PREPARATORY AND JHS</w:t>
            </w:r>
            <w:r w:rsidRPr="00A12E0B">
              <w:rPr>
                <w:rFonts w:ascii="Times New Roman" w:hAnsi="Times New Roman" w:cs="Times New Roman"/>
                <w:color w:val="000000" w:themeColor="text1"/>
              </w:rPr>
              <w:t>, 2008.</w:t>
            </w:r>
          </w:p>
        </w:tc>
      </w:tr>
      <w:tr w:rsidR="002F7C10" w:rsidRPr="00A12E0B" w14:paraId="0DFE2B76" w14:textId="77777777" w:rsidTr="00C943E5">
        <w:tc>
          <w:tcPr>
            <w:tcW w:w="2173" w:type="dxa"/>
            <w:gridSpan w:val="2"/>
          </w:tcPr>
          <w:p w14:paraId="66D1F7DA" w14:textId="77777777" w:rsidR="00320F11" w:rsidRPr="00A12E0B" w:rsidRDefault="00320F11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437" w:type="dxa"/>
          </w:tcPr>
          <w:p w14:paraId="201E625B" w14:textId="77777777" w:rsidR="00320F11" w:rsidRPr="00A12E0B" w:rsidRDefault="00320F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61387D80" w14:textId="209B65F5" w:rsidR="00AF694E" w:rsidRPr="00A12E0B" w:rsidRDefault="0020458F" w:rsidP="00960704">
            <w:pPr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t>RESEARCH STAY</w:t>
            </w:r>
          </w:p>
          <w:p w14:paraId="022DFAAB" w14:textId="5DCC4EA1" w:rsidR="0020458F" w:rsidRPr="00A12E0B" w:rsidRDefault="0020458F" w:rsidP="00960704">
            <w:pPr>
              <w:rPr>
                <w:rFonts w:ascii="Times New Roman" w:hAnsi="Times New Roman" w:cs="Times New Roman"/>
                <w:bCs/>
              </w:rPr>
            </w:pPr>
            <w:r w:rsidRPr="00A12E0B">
              <w:rPr>
                <w:rFonts w:ascii="Times New Roman" w:hAnsi="Times New Roman" w:cs="Times New Roman"/>
                <w:bCs/>
              </w:rPr>
              <w:t xml:space="preserve">December 2022 </w:t>
            </w:r>
            <w:r w:rsidR="00871C5F" w:rsidRPr="00A12E0B">
              <w:rPr>
                <w:rFonts w:ascii="Times New Roman" w:hAnsi="Times New Roman" w:cs="Times New Roman"/>
                <w:bCs/>
              </w:rPr>
              <w:t>to February 2023</w:t>
            </w:r>
          </w:p>
          <w:p w14:paraId="23302658" w14:textId="311A6D77" w:rsidR="00871C5F" w:rsidRPr="00A12E0B" w:rsidRDefault="00A453C8" w:rsidP="00960704">
            <w:pPr>
              <w:rPr>
                <w:rFonts w:ascii="Times New Roman" w:hAnsi="Times New Roman" w:cs="Times New Roman"/>
                <w:bCs/>
              </w:rPr>
            </w:pPr>
            <w:r w:rsidRPr="00A12E0B">
              <w:rPr>
                <w:rFonts w:ascii="Times New Roman" w:hAnsi="Times New Roman" w:cs="Times New Roman"/>
                <w:bCs/>
              </w:rPr>
              <w:t xml:space="preserve">Center of Ecology and Hydrology </w:t>
            </w:r>
          </w:p>
          <w:p w14:paraId="576F85C2" w14:textId="6D0E022B" w:rsidR="00F30AB1" w:rsidRPr="00A12E0B" w:rsidRDefault="00F30AB1" w:rsidP="00960704">
            <w:pPr>
              <w:rPr>
                <w:rFonts w:ascii="Times New Roman" w:hAnsi="Times New Roman" w:cs="Times New Roman"/>
                <w:bCs/>
              </w:rPr>
            </w:pPr>
            <w:r w:rsidRPr="00A12E0B">
              <w:rPr>
                <w:rFonts w:ascii="Times New Roman" w:hAnsi="Times New Roman" w:cs="Times New Roman"/>
                <w:bCs/>
              </w:rPr>
              <w:t>Wallingford, United Kingdom</w:t>
            </w:r>
          </w:p>
          <w:p w14:paraId="4A1A2836" w14:textId="0106207E" w:rsidR="00F30AB1" w:rsidRPr="00A12E0B" w:rsidRDefault="00F30AB1" w:rsidP="00960704">
            <w:pPr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t>Duties</w:t>
            </w:r>
          </w:p>
          <w:p w14:paraId="58D1ED49" w14:textId="4127BC9A" w:rsidR="00F30AB1" w:rsidRPr="00A12E0B" w:rsidRDefault="009B5B82" w:rsidP="00F62F1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Cs/>
              </w:rPr>
            </w:pPr>
            <w:r w:rsidRPr="00A12E0B">
              <w:rPr>
                <w:rFonts w:ascii="Times New Roman" w:hAnsi="Times New Roman" w:cs="Times New Roman"/>
                <w:bCs/>
              </w:rPr>
              <w:t>Collaborated with biologists and ecologists to</w:t>
            </w:r>
            <w:r w:rsidR="00DC52A2" w:rsidRPr="00A12E0B">
              <w:rPr>
                <w:rFonts w:ascii="Times New Roman" w:hAnsi="Times New Roman" w:cs="Times New Roman"/>
                <w:bCs/>
              </w:rPr>
              <w:t xml:space="preserve"> develop multi</w:t>
            </w:r>
            <w:r w:rsidR="00377BE6" w:rsidRPr="00A12E0B">
              <w:rPr>
                <w:rFonts w:ascii="Times New Roman" w:hAnsi="Times New Roman" w:cs="Times New Roman"/>
                <w:bCs/>
              </w:rPr>
              <w:t xml:space="preserve">-species occupancy </w:t>
            </w:r>
            <w:r w:rsidR="001248FC" w:rsidRPr="00A12E0B">
              <w:rPr>
                <w:rFonts w:ascii="Times New Roman" w:hAnsi="Times New Roman" w:cs="Times New Roman"/>
                <w:bCs/>
              </w:rPr>
              <w:t xml:space="preserve">models </w:t>
            </w:r>
            <w:r w:rsidR="00B314A7" w:rsidRPr="00A12E0B">
              <w:rPr>
                <w:rFonts w:ascii="Times New Roman" w:hAnsi="Times New Roman" w:cs="Times New Roman"/>
                <w:bCs/>
              </w:rPr>
              <w:t xml:space="preserve">using the </w:t>
            </w:r>
            <w:r w:rsidR="00C82F6E" w:rsidRPr="00A12E0B">
              <w:rPr>
                <w:rFonts w:ascii="Times New Roman" w:hAnsi="Times New Roman" w:cs="Times New Roman"/>
                <w:bCs/>
              </w:rPr>
              <w:t>UK butterfly monitoring scheme dataset</w:t>
            </w:r>
            <w:r w:rsidR="00347E8A" w:rsidRPr="00A12E0B">
              <w:rPr>
                <w:rFonts w:ascii="Times New Roman" w:hAnsi="Times New Roman" w:cs="Times New Roman"/>
                <w:bCs/>
              </w:rPr>
              <w:t>.</w:t>
            </w:r>
          </w:p>
          <w:p w14:paraId="7715B543" w14:textId="61201964" w:rsidR="009B13BE" w:rsidRPr="00A12E0B" w:rsidRDefault="00FF269A" w:rsidP="00F62F1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Cs/>
              </w:rPr>
            </w:pPr>
            <w:r w:rsidRPr="00A12E0B">
              <w:rPr>
                <w:rFonts w:ascii="Times New Roman" w:hAnsi="Times New Roman" w:cs="Times New Roman"/>
                <w:bCs/>
              </w:rPr>
              <w:t xml:space="preserve">Consulted on statistical </w:t>
            </w:r>
            <w:r w:rsidR="00D47310" w:rsidRPr="00A12E0B">
              <w:rPr>
                <w:rFonts w:ascii="Times New Roman" w:hAnsi="Times New Roman" w:cs="Times New Roman"/>
                <w:bCs/>
              </w:rPr>
              <w:t>modeling</w:t>
            </w:r>
            <w:r w:rsidR="004B2DDB" w:rsidRPr="00A12E0B">
              <w:rPr>
                <w:rFonts w:ascii="Times New Roman" w:hAnsi="Times New Roman" w:cs="Times New Roman"/>
                <w:bCs/>
              </w:rPr>
              <w:t xml:space="preserve"> </w:t>
            </w:r>
            <w:r w:rsidR="00D47310" w:rsidRPr="00A12E0B">
              <w:rPr>
                <w:rFonts w:ascii="Times New Roman" w:hAnsi="Times New Roman" w:cs="Times New Roman"/>
                <w:bCs/>
              </w:rPr>
              <w:t>challenges</w:t>
            </w:r>
            <w:r w:rsidRPr="00A12E0B">
              <w:rPr>
                <w:rFonts w:ascii="Times New Roman" w:hAnsi="Times New Roman" w:cs="Times New Roman"/>
                <w:bCs/>
              </w:rPr>
              <w:t xml:space="preserve"> the biologist and ecologists </w:t>
            </w:r>
            <w:r w:rsidR="008D0646" w:rsidRPr="00A12E0B">
              <w:rPr>
                <w:rFonts w:ascii="Times New Roman" w:hAnsi="Times New Roman" w:cs="Times New Roman"/>
                <w:bCs/>
              </w:rPr>
              <w:t>needed help with</w:t>
            </w:r>
            <w:r w:rsidR="00FB3BAF" w:rsidRPr="00A12E0B">
              <w:rPr>
                <w:rFonts w:ascii="Times New Roman" w:hAnsi="Times New Roman" w:cs="Times New Roman"/>
                <w:bCs/>
              </w:rPr>
              <w:t>.</w:t>
            </w:r>
          </w:p>
          <w:p w14:paraId="1DEA906F" w14:textId="77777777" w:rsidR="00246828" w:rsidRPr="00A12E0B" w:rsidRDefault="00246828" w:rsidP="00960704">
            <w:pPr>
              <w:rPr>
                <w:rFonts w:ascii="Times New Roman" w:hAnsi="Times New Roman" w:cs="Times New Roman"/>
                <w:b/>
              </w:rPr>
            </w:pPr>
          </w:p>
          <w:p w14:paraId="48AFEFB6" w14:textId="38F4AF01" w:rsidR="00320F11" w:rsidRPr="00A12E0B" w:rsidRDefault="00320F11" w:rsidP="00960704">
            <w:pPr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lastRenderedPageBreak/>
              <w:t>TEACHING ASSISTANT</w:t>
            </w:r>
          </w:p>
          <w:p w14:paraId="208BEADE" w14:textId="371381D1" w:rsidR="00320F11" w:rsidRPr="00A12E0B" w:rsidRDefault="00B87944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Aug</w:t>
            </w:r>
            <w:r w:rsidR="00320F11" w:rsidRPr="00A12E0B">
              <w:rPr>
                <w:rFonts w:ascii="Times New Roman" w:hAnsi="Times New Roman" w:cs="Times New Roman"/>
              </w:rPr>
              <w:t xml:space="preserve"> 2016 to </w:t>
            </w:r>
            <w:r w:rsidR="00C65048" w:rsidRPr="00A12E0B">
              <w:rPr>
                <w:rFonts w:ascii="Times New Roman" w:hAnsi="Times New Roman" w:cs="Times New Roman"/>
              </w:rPr>
              <w:t>June 2017</w:t>
            </w:r>
          </w:p>
          <w:p w14:paraId="32BE00A5" w14:textId="77777777" w:rsidR="00320F11" w:rsidRPr="00A12E0B" w:rsidRDefault="00320F11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Statistics Department, </w:t>
            </w:r>
          </w:p>
          <w:p w14:paraId="3E2B840C" w14:textId="77777777" w:rsidR="00320F11" w:rsidRPr="00A12E0B" w:rsidRDefault="00320F11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University of Ghana- Accra</w:t>
            </w:r>
          </w:p>
          <w:p w14:paraId="26758C7D" w14:textId="77777777" w:rsidR="00320F11" w:rsidRPr="00A12E0B" w:rsidRDefault="00320F11" w:rsidP="00DA534C">
            <w:pPr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t>Duties</w:t>
            </w:r>
          </w:p>
          <w:p w14:paraId="11B993EE" w14:textId="5153B645" w:rsidR="00320F11" w:rsidRPr="00A12E0B" w:rsidRDefault="00C65048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</w:rPr>
              <w:t>Taught</w:t>
            </w:r>
            <w:r w:rsidR="00320F11" w:rsidRPr="00A12E0B">
              <w:rPr>
                <w:rFonts w:ascii="Times New Roman" w:hAnsi="Times New Roman" w:cs="Times New Roman"/>
              </w:rPr>
              <w:t xml:space="preserve"> the students during tutorials.</w:t>
            </w:r>
          </w:p>
          <w:p w14:paraId="52C8EA02" w14:textId="7AF05584" w:rsidR="00C65048" w:rsidRPr="00A12E0B" w:rsidRDefault="00C65048" w:rsidP="00DA534C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Taught undergrad courses such as preparing data for analysis, survey management and organization, </w:t>
            </w:r>
            <w:r w:rsidR="003E1998" w:rsidRPr="00A12E0B">
              <w:rPr>
                <w:rFonts w:ascii="Times New Roman" w:hAnsi="Times New Roman" w:cs="Times New Roman"/>
              </w:rPr>
              <w:t xml:space="preserve">Multivariate </w:t>
            </w:r>
            <w:proofErr w:type="gramStart"/>
            <w:r w:rsidR="003E1998" w:rsidRPr="00A12E0B">
              <w:rPr>
                <w:rFonts w:ascii="Times New Roman" w:hAnsi="Times New Roman" w:cs="Times New Roman"/>
              </w:rPr>
              <w:t>Methods</w:t>
            </w:r>
            <w:proofErr w:type="gramEnd"/>
            <w:r w:rsidR="00685AA8" w:rsidRPr="00A12E0B">
              <w:rPr>
                <w:rFonts w:ascii="Times New Roman" w:hAnsi="Times New Roman" w:cs="Times New Roman"/>
              </w:rPr>
              <w:t xml:space="preserve"> and Statistical Methods II</w:t>
            </w:r>
            <w:r w:rsidRPr="00A12E0B">
              <w:rPr>
                <w:rFonts w:ascii="Times New Roman" w:hAnsi="Times New Roman" w:cs="Times New Roman"/>
              </w:rPr>
              <w:t xml:space="preserve"> when the lecturer was absent or indisposed.</w:t>
            </w:r>
          </w:p>
          <w:p w14:paraId="4247C2CF" w14:textId="13845D4B" w:rsidR="00320F11" w:rsidRPr="00A12E0B" w:rsidRDefault="00B87944" w:rsidP="00692A3B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</w:rPr>
              <w:t>Assis</w:t>
            </w:r>
            <w:r w:rsidR="00C65048" w:rsidRPr="00A12E0B">
              <w:rPr>
                <w:rFonts w:ascii="Times New Roman" w:hAnsi="Times New Roman" w:cs="Times New Roman"/>
              </w:rPr>
              <w:t>ted</w:t>
            </w:r>
            <w:r w:rsidR="00320F11" w:rsidRPr="00A12E0B">
              <w:rPr>
                <w:rFonts w:ascii="Times New Roman" w:hAnsi="Times New Roman" w:cs="Times New Roman"/>
              </w:rPr>
              <w:t xml:space="preserve"> the lecturer in his research projects</w:t>
            </w:r>
            <w:r w:rsidR="00692A3B" w:rsidRPr="00A12E0B">
              <w:rPr>
                <w:rFonts w:ascii="Times New Roman" w:hAnsi="Times New Roman" w:cs="Times New Roman"/>
              </w:rPr>
              <w:t>.</w:t>
            </w:r>
          </w:p>
          <w:p w14:paraId="56095657" w14:textId="5B4FC363" w:rsidR="00320F11" w:rsidRPr="00A12E0B" w:rsidRDefault="00692A3B" w:rsidP="0096070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t>ASSISTANT DATA ANALYST</w:t>
            </w:r>
          </w:p>
          <w:p w14:paraId="1E079079" w14:textId="06B3677F" w:rsidR="00692A3B" w:rsidRPr="00A12E0B" w:rsidRDefault="00692A3B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August 2016 – July 2017</w:t>
            </w:r>
          </w:p>
          <w:p w14:paraId="2B963107" w14:textId="78A6C37D" w:rsidR="00692A3B" w:rsidRPr="00A12E0B" w:rsidRDefault="00692A3B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Legon Analytics</w:t>
            </w:r>
          </w:p>
          <w:p w14:paraId="30A69D8E" w14:textId="5F28B55B" w:rsidR="00692A3B" w:rsidRPr="00A12E0B" w:rsidRDefault="00692A3B" w:rsidP="0096070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t>Duties</w:t>
            </w:r>
          </w:p>
          <w:p w14:paraId="281EA33E" w14:textId="72DF3409" w:rsidR="00C65048" w:rsidRPr="00A12E0B" w:rsidRDefault="00C65048" w:rsidP="00B9248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Performed administrative duties for the </w:t>
            </w:r>
            <w:proofErr w:type="gramStart"/>
            <w:r w:rsidRPr="00A12E0B">
              <w:rPr>
                <w:rFonts w:ascii="Times New Roman" w:hAnsi="Times New Roman" w:cs="Times New Roman"/>
              </w:rPr>
              <w:t>company</w:t>
            </w:r>
            <w:proofErr w:type="gramEnd"/>
            <w:r w:rsidRPr="00A12E0B" w:rsidDel="00C65048">
              <w:rPr>
                <w:rFonts w:ascii="Times New Roman" w:hAnsi="Times New Roman" w:cs="Times New Roman"/>
              </w:rPr>
              <w:t xml:space="preserve"> </w:t>
            </w:r>
          </w:p>
          <w:p w14:paraId="17D50EF4" w14:textId="7EEEEDE7" w:rsidR="00B92483" w:rsidRPr="00A12E0B" w:rsidRDefault="00B92483" w:rsidP="00B9248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Assisted in data collection for survey </w:t>
            </w:r>
            <w:proofErr w:type="gramStart"/>
            <w:r w:rsidRPr="00A12E0B">
              <w:rPr>
                <w:rFonts w:ascii="Times New Roman" w:hAnsi="Times New Roman" w:cs="Times New Roman"/>
              </w:rPr>
              <w:t>projects</w:t>
            </w:r>
            <w:proofErr w:type="gramEnd"/>
          </w:p>
          <w:p w14:paraId="37C23B5A" w14:textId="77DC2D0F" w:rsidR="00692A3B" w:rsidRPr="00A12E0B" w:rsidRDefault="00B92483" w:rsidP="00B9248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12E0B">
              <w:rPr>
                <w:rFonts w:ascii="Times New Roman" w:hAnsi="Times New Roman" w:cs="Times New Roman"/>
              </w:rPr>
              <w:t>Analysed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data and built models </w:t>
            </w:r>
            <w:r w:rsidR="00C65048" w:rsidRPr="00A12E0B">
              <w:rPr>
                <w:rFonts w:ascii="Times New Roman" w:hAnsi="Times New Roman" w:cs="Times New Roman"/>
              </w:rPr>
              <w:t xml:space="preserve">for </w:t>
            </w:r>
            <w:r w:rsidRPr="00A12E0B">
              <w:rPr>
                <w:rFonts w:ascii="Times New Roman" w:hAnsi="Times New Roman" w:cs="Times New Roman"/>
              </w:rPr>
              <w:t>the companies we worked with</w:t>
            </w:r>
            <w:r w:rsidR="00C65048" w:rsidRPr="00A12E0B">
              <w:rPr>
                <w:rFonts w:ascii="Times New Roman" w:hAnsi="Times New Roman" w:cs="Times New Roman"/>
              </w:rPr>
              <w:t xml:space="preserve"> such as PWC, the unit cost of infrastructure for the Ministry of Finance, Ghana</w:t>
            </w:r>
            <w:r w:rsidRPr="00A12E0B">
              <w:rPr>
                <w:rFonts w:ascii="Times New Roman" w:hAnsi="Times New Roman" w:cs="Times New Roman"/>
              </w:rPr>
              <w:t>.</w:t>
            </w:r>
          </w:p>
          <w:p w14:paraId="0B41358F" w14:textId="2B7E3BE6" w:rsidR="00C65048" w:rsidRPr="00A12E0B" w:rsidRDefault="00C65048" w:rsidP="00B9248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Taught in the SPSS training programs organized by the company with clients such as the Bank of Ghana.</w:t>
            </w:r>
          </w:p>
          <w:p w14:paraId="3F422AF6" w14:textId="2A3F20D9" w:rsidR="00320F11" w:rsidRPr="00A12E0B" w:rsidRDefault="00B92483" w:rsidP="0096070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E0B">
              <w:rPr>
                <w:rFonts w:ascii="Times New Roman" w:hAnsi="Times New Roman" w:cs="Times New Roman"/>
                <w:b/>
              </w:rPr>
              <w:t>MARKETING</w:t>
            </w:r>
            <w:r w:rsidR="00320F11" w:rsidRPr="00A12E0B">
              <w:rPr>
                <w:rFonts w:ascii="Times New Roman" w:hAnsi="Times New Roman" w:cs="Times New Roman"/>
                <w:b/>
              </w:rPr>
              <w:t xml:space="preserve"> PERSONNEL</w:t>
            </w:r>
          </w:p>
          <w:p w14:paraId="6876F3A9" w14:textId="04172357" w:rsidR="00320F11" w:rsidRPr="00A12E0B" w:rsidRDefault="00B87944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Aug</w:t>
            </w:r>
            <w:r w:rsidR="00692A3B" w:rsidRPr="00A12E0B">
              <w:rPr>
                <w:rFonts w:ascii="Times New Roman" w:hAnsi="Times New Roman" w:cs="Times New Roman"/>
              </w:rPr>
              <w:t>ust</w:t>
            </w:r>
            <w:r w:rsidR="00320F11" w:rsidRPr="00A12E0B">
              <w:rPr>
                <w:rFonts w:ascii="Times New Roman" w:hAnsi="Times New Roman" w:cs="Times New Roman"/>
              </w:rPr>
              <w:t xml:space="preserve"> </w:t>
            </w:r>
            <w:r w:rsidRPr="00A12E0B">
              <w:rPr>
                <w:rFonts w:ascii="Times New Roman" w:hAnsi="Times New Roman" w:cs="Times New Roman"/>
              </w:rPr>
              <w:t>2012 to Aug</w:t>
            </w:r>
            <w:r w:rsidR="00320F11" w:rsidRPr="00A12E0B">
              <w:rPr>
                <w:rFonts w:ascii="Times New Roman" w:hAnsi="Times New Roman" w:cs="Times New Roman"/>
              </w:rPr>
              <w:t xml:space="preserve"> 2013</w:t>
            </w:r>
          </w:p>
          <w:p w14:paraId="366E817F" w14:textId="77777777" w:rsidR="00320F11" w:rsidRPr="00A12E0B" w:rsidRDefault="00320F11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Terror publications</w:t>
            </w:r>
          </w:p>
          <w:p w14:paraId="486ABC94" w14:textId="1693C002" w:rsidR="00320F11" w:rsidRPr="00A12E0B" w:rsidRDefault="00320F11" w:rsidP="0096070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Dome- Pillar 2</w:t>
            </w:r>
          </w:p>
          <w:p w14:paraId="41D152A1" w14:textId="77777777" w:rsidR="00320F11" w:rsidRPr="00A12E0B" w:rsidRDefault="00320F11" w:rsidP="00DA53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  <w:b/>
              </w:rPr>
              <w:t>Duties</w:t>
            </w:r>
          </w:p>
          <w:p w14:paraId="165BD4AA" w14:textId="77777777" w:rsidR="00320F11" w:rsidRPr="00A12E0B" w:rsidRDefault="00320F11" w:rsidP="00DA534C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Was responsible for the distribution of the books to the various customers.</w:t>
            </w:r>
          </w:p>
          <w:p w14:paraId="5BFA3FFE" w14:textId="77777777" w:rsidR="00320F11" w:rsidRPr="00A12E0B" w:rsidRDefault="00320F11" w:rsidP="00DA534C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Marketed the books by travelling to various Senior High Schools and bookshops.</w:t>
            </w:r>
          </w:p>
          <w:p w14:paraId="2A75E2FE" w14:textId="52DBE3FF" w:rsidR="00320F11" w:rsidRPr="00A12E0B" w:rsidRDefault="00320F11" w:rsidP="00DA534C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Helped in the printing of books, when necessary.</w:t>
            </w:r>
          </w:p>
          <w:p w14:paraId="53708406" w14:textId="229BE78D" w:rsidR="00320F11" w:rsidRPr="00A12E0B" w:rsidRDefault="00B92483" w:rsidP="001B566E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Was part of the team that wrote the solution manual for the "Terror Financial Accounting for Senior High and Tertiary Institutions."</w:t>
            </w:r>
          </w:p>
          <w:p w14:paraId="1E85CC5F" w14:textId="77777777" w:rsidR="00320F11" w:rsidRPr="00A12E0B" w:rsidRDefault="00320F11" w:rsidP="00960704">
            <w:pPr>
              <w:rPr>
                <w:rFonts w:ascii="Times New Roman" w:hAnsi="Times New Roman" w:cs="Times New Roman"/>
              </w:rPr>
            </w:pPr>
          </w:p>
        </w:tc>
      </w:tr>
      <w:tr w:rsidR="002F7C10" w:rsidRPr="00A12E0B" w14:paraId="1F2BEEC7" w14:textId="77777777" w:rsidTr="00C65F45">
        <w:trPr>
          <w:trHeight w:val="2248"/>
        </w:trPr>
        <w:tc>
          <w:tcPr>
            <w:tcW w:w="2173" w:type="dxa"/>
            <w:gridSpan w:val="2"/>
          </w:tcPr>
          <w:p w14:paraId="5191E2FA" w14:textId="67312A66" w:rsidR="00560CE8" w:rsidRPr="00A12E0B" w:rsidRDefault="00560CE8" w:rsidP="00560CE8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lastRenderedPageBreak/>
              <w:t xml:space="preserve">               COURSES</w:t>
            </w:r>
          </w:p>
        </w:tc>
        <w:tc>
          <w:tcPr>
            <w:tcW w:w="437" w:type="dxa"/>
          </w:tcPr>
          <w:p w14:paraId="64BD7838" w14:textId="77777777" w:rsidR="00560CE8" w:rsidRPr="00A12E0B" w:rsidRDefault="00560CE8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1B55EBC6" w14:textId="77777777" w:rsidR="00560CE8" w:rsidRPr="00A12E0B" w:rsidRDefault="00560CE8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Neural Networks and Deep Learning by deeplearning.ai on Coursera. Certificate earned </w:t>
            </w:r>
            <w:proofErr w:type="gramStart"/>
            <w:r w:rsidRPr="00A12E0B">
              <w:rPr>
                <w:rFonts w:ascii="Times New Roman" w:hAnsi="Times New Roman" w:cs="Times New Roman"/>
              </w:rPr>
              <w:t>at</w:t>
            </w:r>
            <w:proofErr w:type="gramEnd"/>
            <w:r w:rsidRPr="00A12E0B">
              <w:rPr>
                <w:rFonts w:ascii="Times New Roman" w:hAnsi="Times New Roman" w:cs="Times New Roman"/>
              </w:rPr>
              <w:t xml:space="preserve"> Monday, November 12, 2018 3:14 PM GMT</w:t>
            </w:r>
          </w:p>
          <w:p w14:paraId="53B9EFA8" w14:textId="727D56AE" w:rsidR="007D5DB7" w:rsidRPr="00A12E0B" w:rsidRDefault="00FE5DA6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Getting started with power BI on </w:t>
            </w:r>
            <w:proofErr w:type="spellStart"/>
            <w:r w:rsidRPr="00A12E0B">
              <w:rPr>
                <w:rFonts w:ascii="Times New Roman" w:hAnsi="Times New Roman" w:cs="Times New Roman"/>
              </w:rPr>
              <w:t>C</w:t>
            </w:r>
            <w:r w:rsidR="00C35D94" w:rsidRPr="00A12E0B">
              <w:rPr>
                <w:rFonts w:ascii="Times New Roman" w:hAnsi="Times New Roman" w:cs="Times New Roman"/>
              </w:rPr>
              <w:t>ousera</w:t>
            </w:r>
            <w:proofErr w:type="spellEnd"/>
            <w:r w:rsidR="00C35D94" w:rsidRPr="00A12E0B">
              <w:rPr>
                <w:rFonts w:ascii="Times New Roman" w:hAnsi="Times New Roman" w:cs="Times New Roman"/>
              </w:rPr>
              <w:t xml:space="preserve">. Certificate earned </w:t>
            </w:r>
            <w:proofErr w:type="gramStart"/>
            <w:r w:rsidR="00C35D94" w:rsidRPr="00A12E0B">
              <w:rPr>
                <w:rFonts w:ascii="Times New Roman" w:hAnsi="Times New Roman" w:cs="Times New Roman"/>
              </w:rPr>
              <w:t>at</w:t>
            </w:r>
            <w:proofErr w:type="gramEnd"/>
            <w:r w:rsidR="00C35D94" w:rsidRPr="00A12E0B">
              <w:rPr>
                <w:rFonts w:ascii="Times New Roman" w:hAnsi="Times New Roman" w:cs="Times New Roman"/>
              </w:rPr>
              <w:t xml:space="preserve"> Wednesday, </w:t>
            </w:r>
            <w:r w:rsidR="00AE5754" w:rsidRPr="00A12E0B">
              <w:rPr>
                <w:rFonts w:ascii="Times New Roman" w:hAnsi="Times New Roman" w:cs="Times New Roman"/>
              </w:rPr>
              <w:t xml:space="preserve">July 19, 2023 </w:t>
            </w:r>
            <w:r w:rsidR="0096552E" w:rsidRPr="00A12E0B">
              <w:rPr>
                <w:rFonts w:ascii="Times New Roman" w:hAnsi="Times New Roman" w:cs="Times New Roman"/>
              </w:rPr>
              <w:t>5:18 AM GMT</w:t>
            </w:r>
          </w:p>
        </w:tc>
      </w:tr>
      <w:tr w:rsidR="00A12E0B" w:rsidRPr="00A12E0B" w14:paraId="529346F9" w14:textId="77777777" w:rsidTr="00C943E5">
        <w:tc>
          <w:tcPr>
            <w:tcW w:w="2173" w:type="dxa"/>
            <w:gridSpan w:val="2"/>
          </w:tcPr>
          <w:p w14:paraId="3939447C" w14:textId="42FF118A" w:rsidR="00A12E0B" w:rsidRPr="00A12E0B" w:rsidRDefault="00A12E0B" w:rsidP="00C65F45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PUBLICATIONS</w:t>
            </w:r>
          </w:p>
        </w:tc>
        <w:tc>
          <w:tcPr>
            <w:tcW w:w="437" w:type="dxa"/>
          </w:tcPr>
          <w:p w14:paraId="712DC3DF" w14:textId="77777777" w:rsidR="00A12E0B" w:rsidRDefault="00A12E0B" w:rsidP="00DA63A0">
            <w:pPr>
              <w:rPr>
                <w:rFonts w:ascii="Times New Roman" w:hAnsi="Times New Roman" w:cs="Times New Roman"/>
              </w:rPr>
            </w:pPr>
          </w:p>
          <w:p w14:paraId="00577990" w14:textId="77777777" w:rsidR="00C65F45" w:rsidRDefault="00C65F45" w:rsidP="00DA63A0">
            <w:pPr>
              <w:rPr>
                <w:rFonts w:ascii="Times New Roman" w:hAnsi="Times New Roman" w:cs="Times New Roman"/>
              </w:rPr>
            </w:pPr>
          </w:p>
          <w:p w14:paraId="2E53F5BD" w14:textId="77777777" w:rsidR="00C65F45" w:rsidRDefault="00C65F45" w:rsidP="00DA63A0">
            <w:pPr>
              <w:rPr>
                <w:rFonts w:ascii="Times New Roman" w:hAnsi="Times New Roman" w:cs="Times New Roman"/>
              </w:rPr>
            </w:pPr>
          </w:p>
          <w:p w14:paraId="650518B2" w14:textId="77777777" w:rsidR="00C65F45" w:rsidRPr="00A12E0B" w:rsidRDefault="00C65F45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3861679A" w14:textId="77777777" w:rsidR="00C65F45" w:rsidRDefault="00C65F45" w:rsidP="00F87A81">
            <w:pPr>
              <w:pStyle w:val="ResumeText"/>
              <w:rPr>
                <w:rFonts w:ascii="Times New Roman" w:hAnsi="Times New Roman" w:cs="Times New Roman"/>
              </w:rPr>
            </w:pPr>
          </w:p>
          <w:p w14:paraId="59D17E03" w14:textId="66071299" w:rsidR="00A12E0B" w:rsidRP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Simmonds, E. G., </w:t>
            </w:r>
            <w:r w:rsidRPr="00A12E0B">
              <w:rPr>
                <w:rFonts w:ascii="Times New Roman" w:hAnsi="Times New Roman" w:cs="Times New Roman"/>
                <w:b/>
                <w:bCs/>
              </w:rPr>
              <w:t>Adjei, K. P.</w:t>
            </w:r>
            <w:r w:rsidRPr="00A12E0B">
              <w:rPr>
                <w:rFonts w:ascii="Times New Roman" w:hAnsi="Times New Roman" w:cs="Times New Roman"/>
              </w:rPr>
              <w:t xml:space="preserve">, Andersen, C. W.,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Hetle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2E0B">
              <w:rPr>
                <w:rFonts w:ascii="Times New Roman" w:hAnsi="Times New Roman" w:cs="Times New Roman"/>
              </w:rPr>
              <w:t>Aspheim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J. C.,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Battistin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C.,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Bulso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N., Christensen, H. M.,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Cretois</w:t>
            </w:r>
            <w:proofErr w:type="spellEnd"/>
            <w:r w:rsidRPr="00A12E0B">
              <w:rPr>
                <w:rFonts w:ascii="Times New Roman" w:hAnsi="Times New Roman" w:cs="Times New Roman"/>
              </w:rPr>
              <w:t>, B., Cubero, R., Davidovich, I. A., Dickel, L., Dunn, B., Dunn-</w:t>
            </w:r>
            <w:proofErr w:type="spellStart"/>
            <w:r w:rsidRPr="00A12E0B">
              <w:rPr>
                <w:rFonts w:ascii="Times New Roman" w:hAnsi="Times New Roman" w:cs="Times New Roman"/>
              </w:rPr>
              <w:t>Sigouin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E.,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Dyrstad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K.,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Einum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S., Giglio, D.,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Gjerløw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H.,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Godefroidt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A., González-Gil, R., . . . O’Hara, R. B. (2022). Insights into the quantification and reporting of model-related uncertainty across different disciplines. </w:t>
            </w:r>
            <w:proofErr w:type="spellStart"/>
            <w:r w:rsidRPr="00A12E0B">
              <w:rPr>
                <w:rFonts w:ascii="Times New Roman" w:hAnsi="Times New Roman" w:cs="Times New Roman"/>
              </w:rPr>
              <w:t>IScience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25(12), 105512. </w:t>
            </w:r>
            <w:hyperlink r:id="rId13" w:history="1">
              <w:r w:rsidRPr="00A12E0B">
                <w:rPr>
                  <w:rStyle w:val="Hyperlink"/>
                  <w:rFonts w:ascii="Times New Roman" w:hAnsi="Times New Roman" w:cs="Times New Roman"/>
                </w:rPr>
                <w:t>https://doi.org/10.1016/j.isci.2022.105512</w:t>
              </w:r>
            </w:hyperlink>
          </w:p>
          <w:p w14:paraId="3304E4FE" w14:textId="77777777" w:rsidR="00A12E0B" w:rsidRP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proofErr w:type="spellStart"/>
            <w:r w:rsidRPr="00A12E0B">
              <w:rPr>
                <w:rFonts w:ascii="Times New Roman" w:hAnsi="Times New Roman" w:cs="Times New Roman"/>
                <w:b/>
                <w:bCs/>
                <w:lang w:val="nb-NO"/>
              </w:rPr>
              <w:t>Adjei</w:t>
            </w:r>
            <w:proofErr w:type="spellEnd"/>
            <w:r w:rsidRPr="00A12E0B">
              <w:rPr>
                <w:rFonts w:ascii="Times New Roman" w:hAnsi="Times New Roman" w:cs="Times New Roman"/>
                <w:b/>
                <w:bCs/>
                <w:lang w:val="nb-NO"/>
              </w:rPr>
              <w:t>, K. P.</w:t>
            </w:r>
            <w:r w:rsidRPr="00A12E0B">
              <w:rPr>
                <w:rFonts w:ascii="Times New Roman" w:hAnsi="Times New Roman" w:cs="Times New Roman"/>
                <w:lang w:val="nb-NO"/>
              </w:rPr>
              <w:t xml:space="preserve">, </w:t>
            </w:r>
            <w:proofErr w:type="spellStart"/>
            <w:r w:rsidRPr="00A12E0B">
              <w:rPr>
                <w:rFonts w:ascii="Times New Roman" w:hAnsi="Times New Roman" w:cs="Times New Roman"/>
                <w:lang w:val="nb-NO"/>
              </w:rPr>
              <w:t>O'Hara</w:t>
            </w:r>
            <w:proofErr w:type="spellEnd"/>
            <w:r w:rsidRPr="00A12E0B">
              <w:rPr>
                <w:rFonts w:ascii="Times New Roman" w:hAnsi="Times New Roman" w:cs="Times New Roman"/>
                <w:lang w:val="nb-NO"/>
              </w:rPr>
              <w:t xml:space="preserve">, R. B., Koch, W., &amp; Finstad, A. (2023). </w:t>
            </w:r>
            <w:r w:rsidRPr="00A12E0B">
              <w:rPr>
                <w:rFonts w:ascii="Times New Roman" w:hAnsi="Times New Roman" w:cs="Times New Roman"/>
              </w:rPr>
              <w:t xml:space="preserve">Modelling heterogeneity in the classification process in multi-species distribution models can improve predictive performance. </w:t>
            </w:r>
            <w:proofErr w:type="spellStart"/>
            <w:r w:rsidRPr="00A12E0B">
              <w:rPr>
                <w:rFonts w:ascii="Times New Roman" w:hAnsi="Times New Roman" w:cs="Times New Roman"/>
              </w:rPr>
              <w:t>arXiv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preprint arXiv:2305.01989.</w:t>
            </w:r>
          </w:p>
          <w:p w14:paraId="0F9141BA" w14:textId="28A1832E" w:rsidR="00A12E0B" w:rsidRP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  <w:b/>
                <w:bCs/>
              </w:rPr>
              <w:t>Adjei, K. P.</w:t>
            </w:r>
            <w:r w:rsidRPr="00A12E0B">
              <w:rPr>
                <w:rFonts w:ascii="Times New Roman" w:hAnsi="Times New Roman" w:cs="Times New Roman"/>
              </w:rPr>
              <w:t xml:space="preserve"> (2019). Diagnosing model deviations in the N-Mixture models: A case study of Binomial N-Mixture models (</w:t>
            </w:r>
            <w:proofErr w:type="gramStart"/>
            <w:r w:rsidRPr="00A12E0B">
              <w:rPr>
                <w:rFonts w:ascii="Times New Roman" w:hAnsi="Times New Roman" w:cs="Times New Roman"/>
              </w:rPr>
              <w:t>Master's</w:t>
            </w:r>
            <w:proofErr w:type="gramEnd"/>
            <w:r w:rsidRPr="00A12E0B">
              <w:rPr>
                <w:rFonts w:ascii="Times New Roman" w:hAnsi="Times New Roman" w:cs="Times New Roman"/>
              </w:rPr>
              <w:t xml:space="preserve"> thesis, NTNU).</w:t>
            </w:r>
          </w:p>
        </w:tc>
      </w:tr>
      <w:tr w:rsidR="00A12E0B" w:rsidRPr="00A12E0B" w14:paraId="2FE13510" w14:textId="77777777" w:rsidTr="00C943E5">
        <w:tc>
          <w:tcPr>
            <w:tcW w:w="2173" w:type="dxa"/>
            <w:gridSpan w:val="2"/>
          </w:tcPr>
          <w:p w14:paraId="77F550F1" w14:textId="19E4112D" w:rsidR="00A12E0B" w:rsidRPr="00A12E0B" w:rsidRDefault="00A12E0B" w:rsidP="00DA63A0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forthcoming publications</w:t>
            </w:r>
          </w:p>
        </w:tc>
        <w:tc>
          <w:tcPr>
            <w:tcW w:w="437" w:type="dxa"/>
          </w:tcPr>
          <w:p w14:paraId="192F1734" w14:textId="77777777" w:rsidR="00A12E0B" w:rsidRPr="00A12E0B" w:rsidRDefault="00A12E0B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7627A941" w14:textId="64370777" w:rsid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46CE6">
              <w:rPr>
                <w:rFonts w:ascii="Times New Roman" w:hAnsi="Times New Roman" w:cs="Times New Roman"/>
                <w:b/>
                <w:bCs/>
              </w:rPr>
              <w:t xml:space="preserve">Adjei, Kwaku </w:t>
            </w:r>
            <w:proofErr w:type="spellStart"/>
            <w:r w:rsidRPr="00746CE6">
              <w:rPr>
                <w:rFonts w:ascii="Times New Roman" w:hAnsi="Times New Roman" w:cs="Times New Roman"/>
                <w:b/>
                <w:bCs/>
              </w:rPr>
              <w:t>Peprah</w:t>
            </w:r>
            <w:proofErr w:type="spellEnd"/>
            <w:r w:rsidRPr="00746CE6">
              <w:rPr>
                <w:rFonts w:ascii="Times New Roman" w:hAnsi="Times New Roman" w:cs="Times New Roman"/>
                <w:b/>
                <w:bCs/>
              </w:rPr>
              <w:t>.</w:t>
            </w:r>
            <w:r w:rsidRPr="00A12E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Sicacha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-Parada, Jorge., O’Hara, Robert Bob.,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Steinsland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Ingelin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(2023). </w:t>
            </w:r>
            <w:r w:rsidR="00746CE6">
              <w:rPr>
                <w:rFonts w:ascii="Times New Roman" w:hAnsi="Times New Roman" w:cs="Times New Roman"/>
              </w:rPr>
              <w:t xml:space="preserve">A structural model for the process of collecting biodiversity </w:t>
            </w:r>
            <w:proofErr w:type="gramStart"/>
            <w:r w:rsidR="00746CE6">
              <w:rPr>
                <w:rFonts w:ascii="Times New Roman" w:hAnsi="Times New Roman" w:cs="Times New Roman"/>
              </w:rPr>
              <w:t>data</w:t>
            </w:r>
            <w:proofErr w:type="gramEnd"/>
          </w:p>
          <w:p w14:paraId="54040A89" w14:textId="0CD3AA3D" w:rsid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46CE6">
              <w:rPr>
                <w:rFonts w:ascii="Times New Roman" w:hAnsi="Times New Roman" w:cs="Times New Roman"/>
                <w:b/>
                <w:bCs/>
              </w:rPr>
              <w:t xml:space="preserve">Adjei, Kwaku </w:t>
            </w:r>
            <w:proofErr w:type="spellStart"/>
            <w:r w:rsidRPr="00746CE6">
              <w:rPr>
                <w:rFonts w:ascii="Times New Roman" w:hAnsi="Times New Roman" w:cs="Times New Roman"/>
                <w:b/>
                <w:bCs/>
              </w:rPr>
              <w:t>Peprah</w:t>
            </w:r>
            <w:proofErr w:type="spellEnd"/>
            <w:r w:rsidRPr="00746CE6">
              <w:rPr>
                <w:rFonts w:ascii="Times New Roman" w:hAnsi="Times New Roman" w:cs="Times New Roman"/>
                <w:b/>
                <w:bCs/>
              </w:rPr>
              <w:t>.</w:t>
            </w:r>
            <w:r w:rsidRPr="00A12E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Sicacha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-Parada, Jorge., O’Hara, Robert Bob.,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Monsterart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Philip,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Steinsland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Ingelin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(2023). </w:t>
            </w:r>
            <w:r w:rsidR="00746CE6" w:rsidRPr="00746CE6">
              <w:rPr>
                <w:rFonts w:ascii="Times New Roman" w:hAnsi="Times New Roman" w:cs="Times New Roman"/>
              </w:rPr>
              <w:t xml:space="preserve">Modelling species distribution using data from different sources and quality while accounting for sampling bias, imperfect </w:t>
            </w:r>
            <w:proofErr w:type="gramStart"/>
            <w:r w:rsidR="00746CE6" w:rsidRPr="00746CE6">
              <w:rPr>
                <w:rFonts w:ascii="Times New Roman" w:hAnsi="Times New Roman" w:cs="Times New Roman"/>
              </w:rPr>
              <w:t>detection</w:t>
            </w:r>
            <w:proofErr w:type="gramEnd"/>
            <w:r w:rsidR="00746CE6" w:rsidRPr="00746CE6">
              <w:rPr>
                <w:rFonts w:ascii="Times New Roman" w:hAnsi="Times New Roman" w:cs="Times New Roman"/>
              </w:rPr>
              <w:t xml:space="preserve"> and misclassification.</w:t>
            </w:r>
          </w:p>
          <w:p w14:paraId="4BA36A7A" w14:textId="4B1418E0" w:rsid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46CE6">
              <w:rPr>
                <w:rFonts w:ascii="Times New Roman" w:hAnsi="Times New Roman" w:cs="Times New Roman"/>
                <w:b/>
                <w:bCs/>
              </w:rPr>
              <w:t xml:space="preserve">Adjei, Kwaku </w:t>
            </w:r>
            <w:proofErr w:type="spellStart"/>
            <w:r w:rsidRPr="00746CE6">
              <w:rPr>
                <w:rFonts w:ascii="Times New Roman" w:hAnsi="Times New Roman" w:cs="Times New Roman"/>
                <w:b/>
                <w:bCs/>
              </w:rPr>
              <w:t>Peprah</w:t>
            </w:r>
            <w:proofErr w:type="spellEnd"/>
            <w:r w:rsidRPr="00746CE6">
              <w:rPr>
                <w:rFonts w:ascii="Times New Roman" w:hAnsi="Times New Roman" w:cs="Times New Roman"/>
                <w:b/>
                <w:bCs/>
              </w:rPr>
              <w:t>.</w:t>
            </w:r>
            <w:r w:rsidRPr="00A12E0B">
              <w:rPr>
                <w:rFonts w:ascii="Times New Roman" w:hAnsi="Times New Roman" w:cs="Times New Roman"/>
              </w:rPr>
              <w:t xml:space="preserve">, Nick, Isaac., Mancini, Francesca., O’Hara, Robert Bob., </w:t>
            </w:r>
            <w:proofErr w:type="spellStart"/>
            <w:r w:rsidRPr="00A12E0B">
              <w:rPr>
                <w:rFonts w:ascii="Times New Roman" w:hAnsi="Times New Roman" w:cs="Times New Roman"/>
              </w:rPr>
              <w:t>Carvell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, Claire (2023). </w:t>
            </w:r>
            <w:r w:rsidR="00746CE6">
              <w:rPr>
                <w:rFonts w:ascii="Times New Roman" w:hAnsi="Times New Roman" w:cs="Times New Roman"/>
              </w:rPr>
              <w:t>Integrating data from different taxonomic resolutions to better estimate community alpha diversity</w:t>
            </w:r>
            <w:r w:rsidRPr="00A12E0B">
              <w:rPr>
                <w:rFonts w:ascii="Times New Roman" w:hAnsi="Times New Roman" w:cs="Times New Roman"/>
              </w:rPr>
              <w:t>.</w:t>
            </w:r>
          </w:p>
          <w:p w14:paraId="374A9E06" w14:textId="4D4F5C11" w:rsid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46CE6">
              <w:rPr>
                <w:rFonts w:ascii="Times New Roman" w:hAnsi="Times New Roman" w:cs="Times New Roman"/>
                <w:b/>
                <w:bCs/>
              </w:rPr>
              <w:t xml:space="preserve">Adjei, Kwaku </w:t>
            </w:r>
            <w:proofErr w:type="spellStart"/>
            <w:r w:rsidRPr="00746CE6">
              <w:rPr>
                <w:rFonts w:ascii="Times New Roman" w:hAnsi="Times New Roman" w:cs="Times New Roman"/>
                <w:b/>
                <w:bCs/>
              </w:rPr>
              <w:t>Peprah</w:t>
            </w:r>
            <w:proofErr w:type="spellEnd"/>
            <w:r w:rsidRPr="00746CE6">
              <w:rPr>
                <w:rFonts w:ascii="Times New Roman" w:hAnsi="Times New Roman" w:cs="Times New Roman"/>
                <w:b/>
                <w:bCs/>
              </w:rPr>
              <w:t>.</w:t>
            </w:r>
            <w:r w:rsidRPr="00A12E0B">
              <w:rPr>
                <w:rFonts w:ascii="Times New Roman" w:hAnsi="Times New Roman" w:cs="Times New Roman"/>
              </w:rPr>
              <w:t xml:space="preserve">, O’Hara, Robert Bob., Nick, Isaac., Bowler, Diana., Cooke, Robert (2023). </w:t>
            </w:r>
            <w:r w:rsidR="00C943E5" w:rsidRPr="00C943E5">
              <w:rPr>
                <w:rFonts w:ascii="Times New Roman" w:hAnsi="Times New Roman" w:cs="Times New Roman"/>
              </w:rPr>
              <w:t>Sequential Monte Carlo methods for data assimilation problems in ecology</w:t>
            </w:r>
            <w:r w:rsidRPr="00A12E0B">
              <w:rPr>
                <w:rFonts w:ascii="Times New Roman" w:hAnsi="Times New Roman" w:cs="Times New Roman"/>
              </w:rPr>
              <w:t>.</w:t>
            </w:r>
          </w:p>
          <w:p w14:paraId="1FC87594" w14:textId="2DA5D4C2" w:rsid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C943E5">
              <w:rPr>
                <w:rFonts w:ascii="Times New Roman" w:hAnsi="Times New Roman" w:cs="Times New Roman"/>
                <w:b/>
                <w:bCs/>
              </w:rPr>
              <w:t xml:space="preserve">Adjei, Kwaku </w:t>
            </w:r>
            <w:proofErr w:type="spellStart"/>
            <w:r w:rsidRPr="00C943E5">
              <w:rPr>
                <w:rFonts w:ascii="Times New Roman" w:hAnsi="Times New Roman" w:cs="Times New Roman"/>
                <w:b/>
                <w:bCs/>
              </w:rPr>
              <w:t>Peprah</w:t>
            </w:r>
            <w:proofErr w:type="spellEnd"/>
            <w:r w:rsidRPr="00C943E5">
              <w:rPr>
                <w:rFonts w:ascii="Times New Roman" w:hAnsi="Times New Roman" w:cs="Times New Roman"/>
                <w:b/>
                <w:bCs/>
              </w:rPr>
              <w:t>.</w:t>
            </w:r>
            <w:r w:rsidRPr="00A12E0B">
              <w:rPr>
                <w:rFonts w:ascii="Times New Roman" w:hAnsi="Times New Roman" w:cs="Times New Roman"/>
              </w:rPr>
              <w:t xml:space="preserve">, O’Hara, Robert Bob (2023) </w:t>
            </w:r>
            <w:r w:rsidR="00C943E5" w:rsidRPr="00C943E5">
              <w:rPr>
                <w:rFonts w:ascii="Times New Roman" w:hAnsi="Times New Roman" w:cs="Times New Roman"/>
              </w:rPr>
              <w:t>Using NIMBLE to implement Markov Chain Monte Carlo with Integrated Nested Laplace approximation</w:t>
            </w:r>
            <w:r w:rsidRPr="00A12E0B">
              <w:rPr>
                <w:rFonts w:ascii="Times New Roman" w:hAnsi="Times New Roman" w:cs="Times New Roman"/>
              </w:rPr>
              <w:t>.</w:t>
            </w:r>
          </w:p>
          <w:p w14:paraId="3E99DDDD" w14:textId="3DD5A6D3" w:rsidR="00A12E0B" w:rsidRPr="00A12E0B" w:rsidRDefault="00A12E0B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O’Hara, Robert Bob</w:t>
            </w:r>
            <w:r w:rsidR="00746CE6">
              <w:rPr>
                <w:rFonts w:ascii="Times New Roman" w:hAnsi="Times New Roman" w:cs="Times New Roman"/>
              </w:rPr>
              <w:t xml:space="preserve">., </w:t>
            </w:r>
            <w:r w:rsidR="00746CE6" w:rsidRPr="00746CE6">
              <w:rPr>
                <w:rFonts w:ascii="Times New Roman" w:hAnsi="Times New Roman" w:cs="Times New Roman"/>
                <w:b/>
                <w:bCs/>
              </w:rPr>
              <w:t xml:space="preserve">Adjei, Kwaku </w:t>
            </w:r>
            <w:proofErr w:type="spellStart"/>
            <w:r w:rsidR="00746CE6" w:rsidRPr="00746CE6">
              <w:rPr>
                <w:rFonts w:ascii="Times New Roman" w:hAnsi="Times New Roman" w:cs="Times New Roman"/>
                <w:b/>
                <w:bCs/>
              </w:rPr>
              <w:t>Peprah</w:t>
            </w:r>
            <w:proofErr w:type="spellEnd"/>
            <w:r w:rsidR="00746CE6" w:rsidRPr="00A12E0B">
              <w:rPr>
                <w:rFonts w:ascii="Times New Roman" w:hAnsi="Times New Roman" w:cs="Times New Roman"/>
              </w:rPr>
              <w:t xml:space="preserve">., </w:t>
            </w:r>
            <w:r w:rsidR="00746CE6">
              <w:rPr>
                <w:rFonts w:ascii="Times New Roman" w:hAnsi="Times New Roman" w:cs="Times New Roman"/>
              </w:rPr>
              <w:t xml:space="preserve">Mostert, Philip., </w:t>
            </w:r>
            <w:proofErr w:type="spellStart"/>
            <w:r w:rsidR="00746CE6">
              <w:rPr>
                <w:rFonts w:ascii="Times New Roman" w:hAnsi="Times New Roman" w:cs="Times New Roman"/>
              </w:rPr>
              <w:t>Sicacha</w:t>
            </w:r>
            <w:proofErr w:type="spellEnd"/>
            <w:r w:rsidR="00746CE6">
              <w:rPr>
                <w:rFonts w:ascii="Times New Roman" w:hAnsi="Times New Roman" w:cs="Times New Roman"/>
              </w:rPr>
              <w:t>-Parada, Jorge.,</w:t>
            </w:r>
            <w:r w:rsidRPr="00A12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46CE6">
              <w:rPr>
                <w:rFonts w:ascii="Times New Roman" w:hAnsi="Times New Roman" w:cs="Times New Roman"/>
              </w:rPr>
              <w:t>Skarstein</w:t>
            </w:r>
            <w:proofErr w:type="spellEnd"/>
            <w:r w:rsidR="00746CE6">
              <w:rPr>
                <w:rFonts w:ascii="Times New Roman" w:hAnsi="Times New Roman" w:cs="Times New Roman"/>
              </w:rPr>
              <w:t xml:space="preserve">, Emma </w:t>
            </w:r>
            <w:r w:rsidRPr="00A12E0B">
              <w:rPr>
                <w:rFonts w:ascii="Times New Roman" w:hAnsi="Times New Roman" w:cs="Times New Roman"/>
              </w:rPr>
              <w:t>(2023)</w:t>
            </w:r>
            <w:r w:rsidR="00746CE6">
              <w:rPr>
                <w:rFonts w:ascii="Times New Roman" w:hAnsi="Times New Roman" w:cs="Times New Roman"/>
              </w:rPr>
              <w:t xml:space="preserve"> The point process </w:t>
            </w:r>
            <w:r w:rsidR="00746CE6">
              <w:rPr>
                <w:rFonts w:ascii="Times New Roman" w:hAnsi="Times New Roman" w:cs="Times New Roman"/>
              </w:rPr>
              <w:lastRenderedPageBreak/>
              <w:t>framework for integrated modelling of biodiversity data</w:t>
            </w:r>
            <w:r w:rsidRPr="00A12E0B">
              <w:rPr>
                <w:rFonts w:ascii="Times New Roman" w:hAnsi="Times New Roman" w:cs="Times New Roman"/>
              </w:rPr>
              <w:t>.</w:t>
            </w:r>
          </w:p>
        </w:tc>
      </w:tr>
      <w:tr w:rsidR="00A746B6" w:rsidRPr="00A12E0B" w14:paraId="62DA6759" w14:textId="77777777" w:rsidTr="00C943E5">
        <w:tc>
          <w:tcPr>
            <w:tcW w:w="2173" w:type="dxa"/>
            <w:gridSpan w:val="2"/>
          </w:tcPr>
          <w:p w14:paraId="35D6320C" w14:textId="14D988AF" w:rsidR="00A746B6" w:rsidRPr="00A12E0B" w:rsidRDefault="00A746B6" w:rsidP="00DA63A0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R-PACKAGES</w:t>
            </w:r>
          </w:p>
        </w:tc>
        <w:tc>
          <w:tcPr>
            <w:tcW w:w="437" w:type="dxa"/>
          </w:tcPr>
          <w:p w14:paraId="754ACC86" w14:textId="77777777" w:rsidR="00A746B6" w:rsidRPr="00A12E0B" w:rsidRDefault="00A746B6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3F6C16B2" w14:textId="77777777" w:rsidR="00A746B6" w:rsidRDefault="00C65F45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nimMCMCSMCupdates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C65F45">
              <w:rPr>
                <w:rFonts w:ascii="Times New Roman" w:hAnsi="Times New Roman" w:cs="Times New Roman"/>
              </w:rPr>
              <w:t xml:space="preserve">an R-package for </w:t>
            </w:r>
            <w:r w:rsidRPr="00C65F45">
              <w:rPr>
                <w:rFonts w:ascii="Times New Roman" w:hAnsi="Times New Roman" w:cs="Times New Roman"/>
              </w:rPr>
              <w:t>Sequential Monte Carlo methods for data assimilation problems in ecology</w:t>
            </w:r>
            <w:r w:rsidRPr="00C65F45">
              <w:rPr>
                <w:rFonts w:ascii="Times New Roman" w:hAnsi="Times New Roman" w:cs="Times New Roman"/>
              </w:rPr>
              <w:t xml:space="preserve">. The packaged can be installed from </w:t>
            </w:r>
            <w:hyperlink r:id="rId14" w:history="1">
              <w:r w:rsidRPr="00C65F45">
                <w:rPr>
                  <w:rStyle w:val="Hyperlink"/>
                  <w:rFonts w:ascii="Times New Roman" w:hAnsi="Times New Roman" w:cs="Times New Roman"/>
                </w:rPr>
                <w:t>https://github.com/Peprah94/nimMCMCSMCupdates</w:t>
              </w:r>
            </w:hyperlink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1952C89" w14:textId="0ED87628" w:rsidR="00C65F45" w:rsidRPr="00746CE6" w:rsidRDefault="00C65F45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myphdthesis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C65F45">
              <w:rPr>
                <w:rFonts w:ascii="Times New Roman" w:hAnsi="Times New Roman" w:cs="Times New Roman"/>
              </w:rPr>
              <w:t xml:space="preserve">an R-package for </w:t>
            </w:r>
            <w:r>
              <w:rPr>
                <w:rFonts w:ascii="Times New Roman" w:hAnsi="Times New Roman" w:cs="Times New Roman"/>
              </w:rPr>
              <w:t>u</w:t>
            </w:r>
            <w:r w:rsidRPr="00C65F45">
              <w:rPr>
                <w:rFonts w:ascii="Times New Roman" w:hAnsi="Times New Roman" w:cs="Times New Roman"/>
              </w:rPr>
              <w:t>sing NIMBLE to implement Markov Chain Monte Carlo with Integrated Nested Laplace approximation</w:t>
            </w:r>
            <w:r w:rsidRPr="00C65F45">
              <w:rPr>
                <w:rFonts w:ascii="Times New Roman" w:hAnsi="Times New Roman" w:cs="Times New Roman"/>
              </w:rPr>
              <w:t xml:space="preserve">. The package can be installed from </w:t>
            </w:r>
            <w:hyperlink r:id="rId15" w:history="1">
              <w:r w:rsidRPr="00C65F45">
                <w:rPr>
                  <w:rStyle w:val="Hyperlink"/>
                  <w:rFonts w:ascii="Times New Roman" w:hAnsi="Times New Roman" w:cs="Times New Roman"/>
                </w:rPr>
                <w:t>https://github.com/Peprah94/myphdthesis</w:t>
              </w:r>
            </w:hyperlink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2F7C10" w:rsidRPr="00A12E0B" w14:paraId="3B285507" w14:textId="77777777" w:rsidTr="00C943E5">
        <w:tc>
          <w:tcPr>
            <w:tcW w:w="2173" w:type="dxa"/>
            <w:gridSpan w:val="2"/>
          </w:tcPr>
          <w:p w14:paraId="6AD60443" w14:textId="77777777" w:rsidR="00320F11" w:rsidRPr="00A12E0B" w:rsidRDefault="00320F11" w:rsidP="00DA63A0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AWARDS</w:t>
            </w:r>
          </w:p>
        </w:tc>
        <w:tc>
          <w:tcPr>
            <w:tcW w:w="437" w:type="dxa"/>
          </w:tcPr>
          <w:p w14:paraId="2F6E7999" w14:textId="77777777" w:rsidR="00320F11" w:rsidRPr="00A12E0B" w:rsidRDefault="00320F11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0BF7ED59" w14:textId="31D8AA73" w:rsidR="008B65F3" w:rsidRPr="00A12E0B" w:rsidRDefault="008B65F3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Valedictorian for College of Humanities class of 2016, University of Ghana.</w:t>
            </w:r>
          </w:p>
          <w:p w14:paraId="3C3BB4C7" w14:textId="76EB1594" w:rsidR="00320F11" w:rsidRPr="00A12E0B" w:rsidRDefault="00320F11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proofErr w:type="spellStart"/>
            <w:r w:rsidRPr="00A12E0B">
              <w:rPr>
                <w:rFonts w:ascii="Times New Roman" w:hAnsi="Times New Roman" w:cs="Times New Roman"/>
              </w:rPr>
              <w:t>Leadright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Academically Excellent student of the Year, University of </w:t>
            </w:r>
            <w:r w:rsidR="00F87A81" w:rsidRPr="00A12E0B">
              <w:rPr>
                <w:rFonts w:ascii="Times New Roman" w:hAnsi="Times New Roman" w:cs="Times New Roman"/>
              </w:rPr>
              <w:t>Ghana. (</w:t>
            </w:r>
            <w:r w:rsidRPr="00A12E0B">
              <w:rPr>
                <w:rFonts w:ascii="Times New Roman" w:hAnsi="Times New Roman" w:cs="Times New Roman"/>
              </w:rPr>
              <w:t>2016)</w:t>
            </w:r>
          </w:p>
          <w:p w14:paraId="59931A19" w14:textId="00BF0462" w:rsidR="00320F11" w:rsidRPr="00A12E0B" w:rsidRDefault="00320F11" w:rsidP="00DA63A0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Nominee of the </w:t>
            </w:r>
            <w:proofErr w:type="spellStart"/>
            <w:r w:rsidRPr="00A12E0B">
              <w:rPr>
                <w:rFonts w:ascii="Times New Roman" w:hAnsi="Times New Roman" w:cs="Times New Roman"/>
              </w:rPr>
              <w:t>Leadright</w:t>
            </w:r>
            <w:proofErr w:type="spellEnd"/>
            <w:r w:rsidRPr="00A12E0B">
              <w:rPr>
                <w:rFonts w:ascii="Times New Roman" w:hAnsi="Times New Roman" w:cs="Times New Roman"/>
              </w:rPr>
              <w:t xml:space="preserve"> Academically Excellent student of the Year, University of </w:t>
            </w:r>
            <w:r w:rsidR="00A12E0B" w:rsidRPr="00A12E0B">
              <w:rPr>
                <w:rFonts w:ascii="Times New Roman" w:hAnsi="Times New Roman" w:cs="Times New Roman"/>
              </w:rPr>
              <w:t>Ghana. (</w:t>
            </w:r>
            <w:r w:rsidRPr="00A12E0B">
              <w:rPr>
                <w:rFonts w:ascii="Times New Roman" w:hAnsi="Times New Roman" w:cs="Times New Roman"/>
              </w:rPr>
              <w:t>2015)</w:t>
            </w:r>
          </w:p>
          <w:p w14:paraId="7B5D08D2" w14:textId="1E2C59B7" w:rsidR="00A316DE" w:rsidRPr="00A12E0B" w:rsidRDefault="00320F11">
            <w:pPr>
              <w:pStyle w:val="Resume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Motivational Youth Member, Prevailers Assemblies of God. (2016)</w:t>
            </w:r>
          </w:p>
        </w:tc>
      </w:tr>
      <w:tr w:rsidR="002F7C10" w:rsidRPr="00A12E0B" w14:paraId="5ABC8A51" w14:textId="77777777" w:rsidTr="00C943E5">
        <w:tc>
          <w:tcPr>
            <w:tcW w:w="2173" w:type="dxa"/>
            <w:gridSpan w:val="2"/>
          </w:tcPr>
          <w:p w14:paraId="1552C763" w14:textId="77777777" w:rsidR="00320F11" w:rsidRPr="00A12E0B" w:rsidRDefault="00320F11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positions held</w:t>
            </w:r>
          </w:p>
        </w:tc>
        <w:tc>
          <w:tcPr>
            <w:tcW w:w="437" w:type="dxa"/>
          </w:tcPr>
          <w:p w14:paraId="23B7CC47" w14:textId="77777777" w:rsidR="00320F11" w:rsidRPr="00A12E0B" w:rsidRDefault="00320F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130A3A1D" w14:textId="71AA1B6D" w:rsidR="007A44BD" w:rsidRPr="00A12E0B" w:rsidRDefault="007A44BD" w:rsidP="007C18F6">
            <w:pPr>
              <w:pStyle w:val="ResumeTex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National Youth </w:t>
            </w:r>
            <w:r w:rsidR="005F3253" w:rsidRPr="00A12E0B">
              <w:rPr>
                <w:rFonts w:ascii="Times New Roman" w:hAnsi="Times New Roman" w:cs="Times New Roman"/>
              </w:rPr>
              <w:t>leader, Church of Pentecost (</w:t>
            </w:r>
            <w:r w:rsidR="00DF7C56" w:rsidRPr="00A12E0B">
              <w:rPr>
                <w:rFonts w:ascii="Times New Roman" w:hAnsi="Times New Roman" w:cs="Times New Roman"/>
              </w:rPr>
              <w:t>2019</w:t>
            </w:r>
            <w:r w:rsidR="003C3523" w:rsidRPr="00A12E0B">
              <w:rPr>
                <w:rFonts w:ascii="Times New Roman" w:hAnsi="Times New Roman" w:cs="Times New Roman"/>
              </w:rPr>
              <w:t>-date)</w:t>
            </w:r>
          </w:p>
          <w:p w14:paraId="52EB1D8F" w14:textId="3CF80CA7" w:rsidR="00B51F90" w:rsidRPr="00A12E0B" w:rsidRDefault="00B51F90" w:rsidP="007C18F6">
            <w:pPr>
              <w:pStyle w:val="ResumeTex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General Secretary, NTNU-Ghana Association (2018-date)</w:t>
            </w:r>
          </w:p>
          <w:p w14:paraId="1C43D201" w14:textId="0DE3CBD0" w:rsidR="00F20423" w:rsidRPr="00A12E0B" w:rsidRDefault="00F20423" w:rsidP="00F20423">
            <w:pPr>
              <w:pStyle w:val="ResumeTex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Sunday School Superintendent, Assemblies of God Campus Ministry, University of Ghana (2014 – 2016)</w:t>
            </w:r>
          </w:p>
          <w:p w14:paraId="770E9F4F" w14:textId="7AF6EFCE" w:rsidR="003600A7" w:rsidRPr="00A12E0B" w:rsidRDefault="003600A7">
            <w:pPr>
              <w:pStyle w:val="ResumeTex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Financial Secretary, AGCM Sunday School Department, University of Ghana (2013-2014)</w:t>
            </w:r>
          </w:p>
          <w:p w14:paraId="745E24F4" w14:textId="3A4EE283" w:rsidR="00B51F90" w:rsidRPr="00A12E0B" w:rsidRDefault="003600A7" w:rsidP="007C18F6">
            <w:pPr>
              <w:pStyle w:val="ResumeTex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Public Relations Officer, Future Leaders Investment Club, Pope John Senior High (2011-2012)</w:t>
            </w:r>
          </w:p>
        </w:tc>
      </w:tr>
      <w:tr w:rsidR="002F7C10" w:rsidRPr="00A12E0B" w14:paraId="3DAD9543" w14:textId="77777777" w:rsidTr="00C943E5">
        <w:trPr>
          <w:trHeight w:val="2348"/>
        </w:trPr>
        <w:tc>
          <w:tcPr>
            <w:tcW w:w="2173" w:type="dxa"/>
            <w:gridSpan w:val="2"/>
          </w:tcPr>
          <w:p w14:paraId="0E133200" w14:textId="77777777" w:rsidR="00320F11" w:rsidRPr="00A12E0B" w:rsidRDefault="00320F11" w:rsidP="00DA63A0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skills and abilities</w:t>
            </w:r>
          </w:p>
        </w:tc>
        <w:tc>
          <w:tcPr>
            <w:tcW w:w="437" w:type="dxa"/>
          </w:tcPr>
          <w:p w14:paraId="1171E50C" w14:textId="77777777" w:rsidR="00320F11" w:rsidRPr="00A12E0B" w:rsidRDefault="00320F11" w:rsidP="00DA63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</w:tcPr>
          <w:p w14:paraId="596CB5EE" w14:textId="77777777" w:rsidR="00320F11" w:rsidRPr="00A12E0B" w:rsidRDefault="00320F11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Great Leadership Skills</w:t>
            </w:r>
          </w:p>
          <w:p w14:paraId="3A8C4A9F" w14:textId="77777777" w:rsidR="00320F11" w:rsidRPr="00A12E0B" w:rsidRDefault="00320F11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Good Communication Skills</w:t>
            </w:r>
          </w:p>
          <w:p w14:paraId="33178377" w14:textId="77777777" w:rsidR="00320F11" w:rsidRPr="00A12E0B" w:rsidRDefault="00320F11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Ability to work under </w:t>
            </w:r>
            <w:proofErr w:type="gramStart"/>
            <w:r w:rsidRPr="00A12E0B">
              <w:rPr>
                <w:rFonts w:ascii="Times New Roman" w:hAnsi="Times New Roman" w:cs="Times New Roman"/>
              </w:rPr>
              <w:t>pressure</w:t>
            </w:r>
            <w:proofErr w:type="gramEnd"/>
          </w:p>
          <w:p w14:paraId="281B2D92" w14:textId="77777777" w:rsidR="00320F11" w:rsidRPr="00A12E0B" w:rsidRDefault="00320F11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Ability to follow laid down </w:t>
            </w:r>
            <w:proofErr w:type="gramStart"/>
            <w:r w:rsidRPr="00A12E0B">
              <w:rPr>
                <w:rFonts w:ascii="Times New Roman" w:hAnsi="Times New Roman" w:cs="Times New Roman"/>
              </w:rPr>
              <w:t>instructions</w:t>
            </w:r>
            <w:proofErr w:type="gramEnd"/>
          </w:p>
          <w:p w14:paraId="35AFFC80" w14:textId="77777777" w:rsidR="00320F11" w:rsidRPr="00A12E0B" w:rsidRDefault="00320F11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 xml:space="preserve">Ability to </w:t>
            </w:r>
            <w:proofErr w:type="gramStart"/>
            <w:r w:rsidRPr="00A12E0B">
              <w:rPr>
                <w:rFonts w:ascii="Times New Roman" w:hAnsi="Times New Roman" w:cs="Times New Roman"/>
              </w:rPr>
              <w:t>multitask</w:t>
            </w:r>
            <w:proofErr w:type="gramEnd"/>
          </w:p>
          <w:p w14:paraId="3B7698C3" w14:textId="6B9A2BDF" w:rsidR="00320F11" w:rsidRPr="00A12E0B" w:rsidRDefault="007E20F7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Statistical software such as R programming,</w:t>
            </w:r>
            <w:r w:rsidR="00990054" w:rsidRPr="00A12E0B">
              <w:rPr>
                <w:rFonts w:ascii="Times New Roman" w:hAnsi="Times New Roman" w:cs="Times New Roman"/>
              </w:rPr>
              <w:t xml:space="preserve"> Python,</w:t>
            </w:r>
            <w:r w:rsidRPr="00A12E0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12E0B">
              <w:rPr>
                <w:rFonts w:ascii="Times New Roman" w:hAnsi="Times New Roman" w:cs="Times New Roman"/>
              </w:rPr>
              <w:t>SPSS</w:t>
            </w:r>
            <w:proofErr w:type="gramEnd"/>
            <w:r w:rsidRPr="00A12E0B">
              <w:rPr>
                <w:rFonts w:ascii="Times New Roman" w:hAnsi="Times New Roman" w:cs="Times New Roman"/>
              </w:rPr>
              <w:t xml:space="preserve"> and Excel</w:t>
            </w:r>
          </w:p>
          <w:p w14:paraId="5B96A7BB" w14:textId="4F5FA259" w:rsidR="00320F11" w:rsidRPr="00A12E0B" w:rsidRDefault="00320F11" w:rsidP="00DA63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Excellent Team Player</w:t>
            </w:r>
          </w:p>
        </w:tc>
      </w:tr>
      <w:tr w:rsidR="002F7C10" w:rsidRPr="00A12E0B" w14:paraId="1D07AC63" w14:textId="77777777" w:rsidTr="00C943E5">
        <w:tc>
          <w:tcPr>
            <w:tcW w:w="1736" w:type="dxa"/>
          </w:tcPr>
          <w:p w14:paraId="47440D7F" w14:textId="77777777" w:rsidR="00320F11" w:rsidRPr="00A12E0B" w:rsidRDefault="00320F11">
            <w:pPr>
              <w:pStyle w:val="Heading1"/>
              <w:rPr>
                <w:rFonts w:ascii="Times New Roman" w:hAnsi="Times New Roman" w:cs="Times New Roman"/>
              </w:rPr>
            </w:pPr>
            <w:r w:rsidRPr="00A12E0B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437" w:type="dxa"/>
          </w:tcPr>
          <w:p w14:paraId="18C69908" w14:textId="77777777" w:rsidR="00320F11" w:rsidRPr="00A12E0B" w:rsidRDefault="00320F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7" w:type="dxa"/>
            <w:gridSpan w:val="2"/>
          </w:tcPr>
          <w:p w14:paraId="31FFF63F" w14:textId="77777777" w:rsidR="00C943E5" w:rsidRPr="00C943E5" w:rsidRDefault="00C943E5" w:rsidP="00C943E5">
            <w:pPr>
              <w:pStyle w:val="Heading2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C943E5">
              <w:rPr>
                <w:rFonts w:ascii="Times New Roman" w:hAnsi="Times New Roman" w:cs="Times New Roman"/>
                <w:bCs w:val="0"/>
                <w:color w:val="000000" w:themeColor="text1"/>
              </w:rPr>
              <w:t>BOB O’HARA</w:t>
            </w:r>
          </w:p>
          <w:p w14:paraId="43969698" w14:textId="77777777" w:rsidR="00C943E5" w:rsidRPr="00C943E5" w:rsidRDefault="00C943E5" w:rsidP="00C65F45">
            <w:pPr>
              <w:pStyle w:val="ResumeText"/>
            </w:pPr>
            <w:r w:rsidRPr="00C943E5">
              <w:t>Professor in Statistics,</w:t>
            </w:r>
          </w:p>
          <w:p w14:paraId="031C188B" w14:textId="77777777" w:rsidR="00C943E5" w:rsidRPr="00C943E5" w:rsidRDefault="00C943E5" w:rsidP="00C65F45">
            <w:pPr>
              <w:pStyle w:val="ResumeText"/>
            </w:pPr>
            <w:r w:rsidRPr="00C943E5">
              <w:t>Norwegian University of Science and Technology</w:t>
            </w:r>
          </w:p>
          <w:p w14:paraId="67E63F5F" w14:textId="77777777" w:rsidR="00C943E5" w:rsidRPr="00C943E5" w:rsidRDefault="00C943E5" w:rsidP="00C65F45">
            <w:pPr>
              <w:pStyle w:val="ResumeText"/>
              <w:rPr>
                <w:lang w:val="nb-NO"/>
              </w:rPr>
            </w:pPr>
            <w:r w:rsidRPr="00C943E5">
              <w:rPr>
                <w:lang w:val="nb-NO"/>
              </w:rPr>
              <w:t>Trondheim, Norway</w:t>
            </w:r>
          </w:p>
          <w:p w14:paraId="071A062B" w14:textId="77777777" w:rsidR="00C943E5" w:rsidRPr="00C943E5" w:rsidRDefault="00C943E5" w:rsidP="00C65F45">
            <w:pPr>
              <w:pStyle w:val="ResumeText"/>
              <w:rPr>
                <w:lang w:val="nb-NO"/>
              </w:rPr>
            </w:pPr>
            <w:r w:rsidRPr="00C943E5">
              <w:rPr>
                <w:lang w:val="nb-NO"/>
              </w:rPr>
              <w:t>+47 7359 1795</w:t>
            </w:r>
          </w:p>
          <w:p w14:paraId="257938D8" w14:textId="5BCD10C0" w:rsidR="00C943E5" w:rsidRDefault="00C943E5" w:rsidP="00C65F45">
            <w:pPr>
              <w:pStyle w:val="ResumeText"/>
              <w:rPr>
                <w:b/>
                <w:lang w:val="nb-NO"/>
              </w:rPr>
            </w:pPr>
            <w:hyperlink r:id="rId16" w:history="1">
              <w:r w:rsidRPr="00DB1CF0">
                <w:rPr>
                  <w:rStyle w:val="Hyperlink"/>
                  <w:rFonts w:ascii="Times New Roman" w:hAnsi="Times New Roman" w:cs="Times New Roman"/>
                  <w:lang w:val="nb-NO"/>
                </w:rPr>
                <w:t>Bob.o</w:t>
              </w:r>
              <w:r w:rsidRPr="00DB1CF0">
                <w:rPr>
                  <w:rStyle w:val="Hyperlink"/>
                  <w:rFonts w:ascii="Times New Roman" w:hAnsi="Times New Roman" w:cs="Times New Roman"/>
                  <w:lang w:val="nb-NO"/>
                </w:rPr>
                <w:t>h</w:t>
              </w:r>
              <w:r w:rsidRPr="00DB1CF0">
                <w:rPr>
                  <w:rStyle w:val="Hyperlink"/>
                  <w:rFonts w:ascii="Times New Roman" w:hAnsi="Times New Roman" w:cs="Times New Roman"/>
                  <w:lang w:val="nb-NO"/>
                </w:rPr>
                <w:t>ara@ntnu.no</w:t>
              </w:r>
            </w:hyperlink>
            <w:r w:rsidRPr="00C943E5">
              <w:rPr>
                <w:lang w:val="nb-NO"/>
              </w:rPr>
              <w:t xml:space="preserve"> </w:t>
            </w:r>
          </w:p>
          <w:p w14:paraId="12542702" w14:textId="77777777" w:rsidR="00C943E5" w:rsidRPr="00C943E5" w:rsidRDefault="00C943E5" w:rsidP="00C943E5">
            <w:pPr>
              <w:rPr>
                <w:lang w:val="nb-NO"/>
              </w:rPr>
            </w:pPr>
          </w:p>
          <w:p w14:paraId="0EF1FA24" w14:textId="77777777" w:rsidR="00C943E5" w:rsidRPr="00C943E5" w:rsidRDefault="00C943E5" w:rsidP="00C943E5">
            <w:pPr>
              <w:pStyle w:val="Heading2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C943E5">
              <w:rPr>
                <w:rFonts w:ascii="Times New Roman" w:hAnsi="Times New Roman" w:cs="Times New Roman"/>
                <w:bCs w:val="0"/>
                <w:color w:val="000000" w:themeColor="text1"/>
              </w:rPr>
              <w:t>NICK J. B. ISAAC</w:t>
            </w:r>
          </w:p>
          <w:p w14:paraId="7415F976" w14:textId="77777777" w:rsidR="00C943E5" w:rsidRPr="00C943E5" w:rsidRDefault="00C943E5" w:rsidP="00C65F45">
            <w:pPr>
              <w:pStyle w:val="ResumeText"/>
            </w:pPr>
            <w:r w:rsidRPr="00C943E5">
              <w:t>Quantitative ecologist</w:t>
            </w:r>
          </w:p>
          <w:p w14:paraId="0A102187" w14:textId="77777777" w:rsidR="00C943E5" w:rsidRPr="00C943E5" w:rsidRDefault="00C943E5" w:rsidP="00C65F45">
            <w:pPr>
              <w:pStyle w:val="ResumeText"/>
            </w:pPr>
            <w:r w:rsidRPr="00C943E5">
              <w:t>UK Center of Ecology and Hydrology</w:t>
            </w:r>
          </w:p>
          <w:p w14:paraId="27E2DCAF" w14:textId="77777777" w:rsidR="00C943E5" w:rsidRPr="00C943E5" w:rsidRDefault="00C943E5" w:rsidP="00C65F45">
            <w:pPr>
              <w:pStyle w:val="ResumeText"/>
            </w:pPr>
            <w:r w:rsidRPr="00C943E5">
              <w:t>Wallingford, United Kingdom</w:t>
            </w:r>
          </w:p>
          <w:p w14:paraId="4538F898" w14:textId="77777777" w:rsidR="00C943E5" w:rsidRPr="00C943E5" w:rsidRDefault="00C943E5" w:rsidP="00C65F45">
            <w:pPr>
              <w:pStyle w:val="ResumeText"/>
            </w:pPr>
            <w:r w:rsidRPr="00C943E5">
              <w:t>+44 7794 670127</w:t>
            </w:r>
          </w:p>
          <w:p w14:paraId="35A5C2F3" w14:textId="0C35FDD8" w:rsidR="00C943E5" w:rsidRDefault="00C943E5" w:rsidP="00C65F45">
            <w:pPr>
              <w:pStyle w:val="ResumeText"/>
              <w:rPr>
                <w:b/>
              </w:rPr>
            </w:pPr>
            <w:hyperlink r:id="rId17" w:history="1">
              <w:r w:rsidRPr="00DB1CF0">
                <w:rPr>
                  <w:rStyle w:val="Hyperlink"/>
                  <w:rFonts w:ascii="Times New Roman" w:hAnsi="Times New Roman" w:cs="Times New Roman"/>
                </w:rPr>
                <w:t>njbi@ceh.ac.uk</w:t>
              </w:r>
            </w:hyperlink>
            <w:r w:rsidRPr="00C943E5">
              <w:t xml:space="preserve"> </w:t>
            </w:r>
          </w:p>
          <w:p w14:paraId="07AF780D" w14:textId="77777777" w:rsidR="00C943E5" w:rsidRPr="00C943E5" w:rsidRDefault="00C943E5" w:rsidP="00C943E5"/>
          <w:p w14:paraId="3334B50D" w14:textId="7F56C488" w:rsidR="00C943E5" w:rsidRPr="00C943E5" w:rsidRDefault="00C943E5" w:rsidP="00C943E5">
            <w:pPr>
              <w:pStyle w:val="Heading2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C943E5">
              <w:rPr>
                <w:rFonts w:ascii="Times New Roman" w:hAnsi="Times New Roman" w:cs="Times New Roman"/>
                <w:bCs w:val="0"/>
                <w:color w:val="000000" w:themeColor="text1"/>
              </w:rPr>
              <w:t>ISAAC BAIDOO</w:t>
            </w:r>
          </w:p>
          <w:p w14:paraId="08128639" w14:textId="77777777" w:rsidR="00C943E5" w:rsidRPr="00C943E5" w:rsidRDefault="00C943E5" w:rsidP="00C65F45">
            <w:pPr>
              <w:pStyle w:val="ResumeText"/>
            </w:pPr>
            <w:r w:rsidRPr="00C943E5">
              <w:t>Senior Lecturer and Data Analyst (Legon Analytics)</w:t>
            </w:r>
          </w:p>
          <w:p w14:paraId="49B3EBA8" w14:textId="20D781D2" w:rsidR="00C943E5" w:rsidRPr="00C943E5" w:rsidRDefault="00C943E5" w:rsidP="00C65F45">
            <w:pPr>
              <w:pStyle w:val="ResumeText"/>
            </w:pPr>
            <w:r w:rsidRPr="00C943E5">
              <w:t xml:space="preserve">Department of Statistics, University </w:t>
            </w:r>
            <w:r w:rsidR="00C65F45" w:rsidRPr="00C943E5">
              <w:t>of</w:t>
            </w:r>
            <w:r w:rsidRPr="00C943E5">
              <w:t xml:space="preserve"> Ghana</w:t>
            </w:r>
          </w:p>
          <w:p w14:paraId="166479A7" w14:textId="77777777" w:rsidR="00C943E5" w:rsidRPr="00C943E5" w:rsidRDefault="00C943E5" w:rsidP="00C65F45">
            <w:pPr>
              <w:pStyle w:val="ResumeText"/>
            </w:pPr>
            <w:r w:rsidRPr="00C943E5">
              <w:t>+233 (0) 244330362</w:t>
            </w:r>
          </w:p>
          <w:p w14:paraId="279BCB8B" w14:textId="77777777" w:rsidR="00C943E5" w:rsidRPr="00C943E5" w:rsidRDefault="00C943E5" w:rsidP="00C65F45">
            <w:pPr>
              <w:pStyle w:val="ResumeText"/>
            </w:pPr>
            <w:r w:rsidRPr="00C943E5">
              <w:t xml:space="preserve">ikbaidoo@gmail.com </w:t>
            </w:r>
          </w:p>
          <w:p w14:paraId="432FD4E8" w14:textId="092B14FC" w:rsidR="00320F11" w:rsidRPr="00A12E0B" w:rsidRDefault="00320F11" w:rsidP="00C943E5">
            <w:pPr>
              <w:pStyle w:val="Heading2"/>
              <w:spacing w:line="240" w:lineRule="auto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C943E5" w:rsidRPr="00A12E0B" w14:paraId="29AAEE29" w14:textId="77777777" w:rsidTr="00C943E5">
        <w:tc>
          <w:tcPr>
            <w:tcW w:w="1736" w:type="dxa"/>
          </w:tcPr>
          <w:p w14:paraId="6D9AAD0B" w14:textId="77777777" w:rsidR="00C943E5" w:rsidRPr="00A12E0B" w:rsidRDefault="00C943E5">
            <w:pPr>
              <w:pStyle w:val="Heading1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61ED7767" w14:textId="77777777" w:rsidR="00C943E5" w:rsidRPr="00A12E0B" w:rsidRDefault="00C94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7" w:type="dxa"/>
            <w:gridSpan w:val="2"/>
          </w:tcPr>
          <w:p w14:paraId="6E0AA6B9" w14:textId="77777777" w:rsidR="00C943E5" w:rsidRPr="00C943E5" w:rsidRDefault="00C943E5" w:rsidP="00C943E5">
            <w:pPr>
              <w:pStyle w:val="Heading2"/>
              <w:spacing w:line="240" w:lineRule="auto"/>
              <w:ind w:left="7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14:paraId="4A6D1F37" w14:textId="77777777" w:rsidR="00807FCF" w:rsidRPr="00A12E0B" w:rsidRDefault="00807FCF">
      <w:pPr>
        <w:rPr>
          <w:rFonts w:ascii="Times New Roman" w:hAnsi="Times New Roman" w:cs="Times New Roman"/>
        </w:rPr>
      </w:pPr>
    </w:p>
    <w:sectPr w:rsidR="00807FCF" w:rsidRPr="00A12E0B">
      <w:footerReference w:type="default" r:id="rId18"/>
      <w:headerReference w:type="first" r:id="rId1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472C" w14:textId="77777777" w:rsidR="00B625E1" w:rsidRDefault="00B625E1">
      <w:pPr>
        <w:spacing w:before="0" w:after="0" w:line="240" w:lineRule="auto"/>
      </w:pPr>
      <w:r>
        <w:separator/>
      </w:r>
    </w:p>
  </w:endnote>
  <w:endnote w:type="continuationSeparator" w:id="0">
    <w:p w14:paraId="61EBD3C5" w14:textId="77777777" w:rsidR="00B625E1" w:rsidRDefault="00B62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A49B" w14:textId="73838AAF" w:rsidR="00807FCF" w:rsidRDefault="00EC545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C18F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AD75" w14:textId="77777777" w:rsidR="00B625E1" w:rsidRDefault="00B625E1">
      <w:pPr>
        <w:spacing w:before="0" w:after="0" w:line="240" w:lineRule="auto"/>
      </w:pPr>
      <w:r>
        <w:separator/>
      </w:r>
    </w:p>
  </w:footnote>
  <w:footnote w:type="continuationSeparator" w:id="0">
    <w:p w14:paraId="476AC49D" w14:textId="77777777" w:rsidR="00B625E1" w:rsidRDefault="00B62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2400" w14:textId="77777777" w:rsidR="0089782C" w:rsidRPr="0089782C" w:rsidRDefault="0089782C" w:rsidP="0089782C">
    <w:pPr>
      <w:pStyle w:val="Header"/>
      <w:jc w:val="center"/>
      <w:rPr>
        <w:b/>
        <w:sz w:val="32"/>
        <w:szCs w:val="32"/>
        <w:u w:val="single"/>
      </w:rPr>
    </w:pPr>
    <w:r w:rsidRPr="0089782C">
      <w:rPr>
        <w:b/>
        <w:sz w:val="32"/>
        <w:szCs w:val="32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A03"/>
    <w:multiLevelType w:val="hybridMultilevel"/>
    <w:tmpl w:val="298EB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A29"/>
    <w:multiLevelType w:val="hybridMultilevel"/>
    <w:tmpl w:val="B02875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976"/>
    <w:multiLevelType w:val="hybridMultilevel"/>
    <w:tmpl w:val="56DC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15F0"/>
    <w:multiLevelType w:val="hybridMultilevel"/>
    <w:tmpl w:val="8BAE27E6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18EA7426"/>
    <w:multiLevelType w:val="hybridMultilevel"/>
    <w:tmpl w:val="2D6C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324D6"/>
    <w:multiLevelType w:val="hybridMultilevel"/>
    <w:tmpl w:val="9E28D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864"/>
    <w:multiLevelType w:val="hybridMultilevel"/>
    <w:tmpl w:val="26BC719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60E1AD6"/>
    <w:multiLevelType w:val="hybridMultilevel"/>
    <w:tmpl w:val="3DFC3836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B0298"/>
    <w:multiLevelType w:val="hybridMultilevel"/>
    <w:tmpl w:val="73784D72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F1A31"/>
    <w:multiLevelType w:val="hybridMultilevel"/>
    <w:tmpl w:val="124C3180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62AA7"/>
    <w:multiLevelType w:val="hybridMultilevel"/>
    <w:tmpl w:val="6D0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30178"/>
    <w:multiLevelType w:val="hybridMultilevel"/>
    <w:tmpl w:val="065C5AE2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A13F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C8F5FF0"/>
    <w:multiLevelType w:val="hybridMultilevel"/>
    <w:tmpl w:val="9D2A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22619"/>
    <w:multiLevelType w:val="hybridMultilevel"/>
    <w:tmpl w:val="74F09B2E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72AAE"/>
    <w:multiLevelType w:val="hybridMultilevel"/>
    <w:tmpl w:val="197C141A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F3794"/>
    <w:multiLevelType w:val="hybridMultilevel"/>
    <w:tmpl w:val="9F46DD84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F7586"/>
    <w:multiLevelType w:val="hybridMultilevel"/>
    <w:tmpl w:val="DB5C19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65E54992"/>
    <w:multiLevelType w:val="hybridMultilevel"/>
    <w:tmpl w:val="7862D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E5D57"/>
    <w:multiLevelType w:val="hybridMultilevel"/>
    <w:tmpl w:val="5776D3C8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6A50D8B"/>
    <w:multiLevelType w:val="hybridMultilevel"/>
    <w:tmpl w:val="7038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106F7"/>
    <w:multiLevelType w:val="hybridMultilevel"/>
    <w:tmpl w:val="B7B63DDC"/>
    <w:lvl w:ilvl="0" w:tplc="08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2" w15:restartNumberingAfterBreak="0">
    <w:nsid w:val="724E6009"/>
    <w:multiLevelType w:val="hybridMultilevel"/>
    <w:tmpl w:val="FE3248A4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355C6"/>
    <w:multiLevelType w:val="hybridMultilevel"/>
    <w:tmpl w:val="ACE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B37FA"/>
    <w:multiLevelType w:val="hybridMultilevel"/>
    <w:tmpl w:val="500C6076"/>
    <w:lvl w:ilvl="0" w:tplc="4B9E5BA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E599A"/>
    <w:multiLevelType w:val="hybridMultilevel"/>
    <w:tmpl w:val="6EFA08D8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252520519">
    <w:abstractNumId w:val="4"/>
  </w:num>
  <w:num w:numId="2" w16cid:durableId="1341204697">
    <w:abstractNumId w:val="2"/>
  </w:num>
  <w:num w:numId="3" w16cid:durableId="300890905">
    <w:abstractNumId w:val="23"/>
  </w:num>
  <w:num w:numId="4" w16cid:durableId="894044012">
    <w:abstractNumId w:val="10"/>
  </w:num>
  <w:num w:numId="5" w16cid:durableId="2033801306">
    <w:abstractNumId w:val="13"/>
  </w:num>
  <w:num w:numId="6" w16cid:durableId="428087285">
    <w:abstractNumId w:val="15"/>
  </w:num>
  <w:num w:numId="7" w16cid:durableId="896283142">
    <w:abstractNumId w:val="24"/>
  </w:num>
  <w:num w:numId="8" w16cid:durableId="113525810">
    <w:abstractNumId w:val="7"/>
  </w:num>
  <w:num w:numId="9" w16cid:durableId="615449967">
    <w:abstractNumId w:val="14"/>
  </w:num>
  <w:num w:numId="10" w16cid:durableId="789666647">
    <w:abstractNumId w:val="16"/>
  </w:num>
  <w:num w:numId="11" w16cid:durableId="974023325">
    <w:abstractNumId w:val="22"/>
  </w:num>
  <w:num w:numId="12" w16cid:durableId="275715294">
    <w:abstractNumId w:val="9"/>
  </w:num>
  <w:num w:numId="13" w16cid:durableId="2005401623">
    <w:abstractNumId w:val="8"/>
  </w:num>
  <w:num w:numId="14" w16cid:durableId="1253976734">
    <w:abstractNumId w:val="12"/>
  </w:num>
  <w:num w:numId="15" w16cid:durableId="1655715625">
    <w:abstractNumId w:val="11"/>
  </w:num>
  <w:num w:numId="16" w16cid:durableId="406267279">
    <w:abstractNumId w:val="0"/>
  </w:num>
  <w:num w:numId="17" w16cid:durableId="638464748">
    <w:abstractNumId w:val="18"/>
  </w:num>
  <w:num w:numId="18" w16cid:durableId="1707217564">
    <w:abstractNumId w:val="25"/>
  </w:num>
  <w:num w:numId="19" w16cid:durableId="1119445679">
    <w:abstractNumId w:val="19"/>
  </w:num>
  <w:num w:numId="20" w16cid:durableId="1735614984">
    <w:abstractNumId w:val="3"/>
  </w:num>
  <w:num w:numId="21" w16cid:durableId="1808427131">
    <w:abstractNumId w:val="6"/>
  </w:num>
  <w:num w:numId="22" w16cid:durableId="1154031092">
    <w:abstractNumId w:val="17"/>
  </w:num>
  <w:num w:numId="23" w16cid:durableId="492069180">
    <w:abstractNumId w:val="21"/>
  </w:num>
  <w:num w:numId="24" w16cid:durableId="1822579975">
    <w:abstractNumId w:val="20"/>
  </w:num>
  <w:num w:numId="25" w16cid:durableId="1908685324">
    <w:abstractNumId w:val="1"/>
  </w:num>
  <w:num w:numId="26" w16cid:durableId="1129517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0E7"/>
    <w:rsid w:val="00051E17"/>
    <w:rsid w:val="00057E10"/>
    <w:rsid w:val="0008140B"/>
    <w:rsid w:val="00082276"/>
    <w:rsid w:val="000C6FF7"/>
    <w:rsid w:val="001065CE"/>
    <w:rsid w:val="001111FC"/>
    <w:rsid w:val="00112522"/>
    <w:rsid w:val="001248FC"/>
    <w:rsid w:val="001928A7"/>
    <w:rsid w:val="00196891"/>
    <w:rsid w:val="001A0714"/>
    <w:rsid w:val="001B11E6"/>
    <w:rsid w:val="001B566E"/>
    <w:rsid w:val="001C72D1"/>
    <w:rsid w:val="00201346"/>
    <w:rsid w:val="0020458F"/>
    <w:rsid w:val="00224365"/>
    <w:rsid w:val="00246828"/>
    <w:rsid w:val="0025473C"/>
    <w:rsid w:val="00257CA6"/>
    <w:rsid w:val="0027648C"/>
    <w:rsid w:val="002F7C10"/>
    <w:rsid w:val="003029D9"/>
    <w:rsid w:val="00320F11"/>
    <w:rsid w:val="003319C1"/>
    <w:rsid w:val="00347E8A"/>
    <w:rsid w:val="00353567"/>
    <w:rsid w:val="00357DFD"/>
    <w:rsid w:val="003600A7"/>
    <w:rsid w:val="00377BE6"/>
    <w:rsid w:val="00384955"/>
    <w:rsid w:val="003C3523"/>
    <w:rsid w:val="003C713F"/>
    <w:rsid w:val="003E1998"/>
    <w:rsid w:val="00404DCA"/>
    <w:rsid w:val="00426E67"/>
    <w:rsid w:val="00494605"/>
    <w:rsid w:val="004B2DDB"/>
    <w:rsid w:val="004F1C2D"/>
    <w:rsid w:val="00537AD4"/>
    <w:rsid w:val="00553647"/>
    <w:rsid w:val="00560CE8"/>
    <w:rsid w:val="00586880"/>
    <w:rsid w:val="005C7899"/>
    <w:rsid w:val="005D1EFE"/>
    <w:rsid w:val="005E0BC6"/>
    <w:rsid w:val="005E29F5"/>
    <w:rsid w:val="005F2565"/>
    <w:rsid w:val="005F3253"/>
    <w:rsid w:val="00620A9F"/>
    <w:rsid w:val="00636ED9"/>
    <w:rsid w:val="00685AA8"/>
    <w:rsid w:val="00692A3B"/>
    <w:rsid w:val="006A22BA"/>
    <w:rsid w:val="006B4974"/>
    <w:rsid w:val="007303CC"/>
    <w:rsid w:val="00735A17"/>
    <w:rsid w:val="00745CB5"/>
    <w:rsid w:val="00746CE6"/>
    <w:rsid w:val="0074796C"/>
    <w:rsid w:val="00757CE2"/>
    <w:rsid w:val="00782027"/>
    <w:rsid w:val="007A44BD"/>
    <w:rsid w:val="007C18F6"/>
    <w:rsid w:val="007D5DB7"/>
    <w:rsid w:val="007E20F7"/>
    <w:rsid w:val="00807FCF"/>
    <w:rsid w:val="00835F97"/>
    <w:rsid w:val="00871C5F"/>
    <w:rsid w:val="0089782C"/>
    <w:rsid w:val="008B5BA3"/>
    <w:rsid w:val="008B65F3"/>
    <w:rsid w:val="008D0646"/>
    <w:rsid w:val="0093794D"/>
    <w:rsid w:val="00960704"/>
    <w:rsid w:val="0096552E"/>
    <w:rsid w:val="00975679"/>
    <w:rsid w:val="009759BF"/>
    <w:rsid w:val="009762E6"/>
    <w:rsid w:val="009803BB"/>
    <w:rsid w:val="00990054"/>
    <w:rsid w:val="009A5A70"/>
    <w:rsid w:val="009B13BE"/>
    <w:rsid w:val="009B5B82"/>
    <w:rsid w:val="009C3C29"/>
    <w:rsid w:val="00A01588"/>
    <w:rsid w:val="00A0698D"/>
    <w:rsid w:val="00A12E0B"/>
    <w:rsid w:val="00A316DE"/>
    <w:rsid w:val="00A453C8"/>
    <w:rsid w:val="00A746B6"/>
    <w:rsid w:val="00A85239"/>
    <w:rsid w:val="00A92980"/>
    <w:rsid w:val="00AA1BB3"/>
    <w:rsid w:val="00AB3C48"/>
    <w:rsid w:val="00AE5754"/>
    <w:rsid w:val="00AF694E"/>
    <w:rsid w:val="00B054B3"/>
    <w:rsid w:val="00B05834"/>
    <w:rsid w:val="00B30BDA"/>
    <w:rsid w:val="00B314A7"/>
    <w:rsid w:val="00B51F90"/>
    <w:rsid w:val="00B625E1"/>
    <w:rsid w:val="00B87944"/>
    <w:rsid w:val="00B92483"/>
    <w:rsid w:val="00B9665D"/>
    <w:rsid w:val="00BC0742"/>
    <w:rsid w:val="00BD14AC"/>
    <w:rsid w:val="00BF1FBC"/>
    <w:rsid w:val="00C20D86"/>
    <w:rsid w:val="00C35D94"/>
    <w:rsid w:val="00C55708"/>
    <w:rsid w:val="00C65048"/>
    <w:rsid w:val="00C65F45"/>
    <w:rsid w:val="00C70A8C"/>
    <w:rsid w:val="00C82F6E"/>
    <w:rsid w:val="00C8735E"/>
    <w:rsid w:val="00C943E5"/>
    <w:rsid w:val="00CA00B8"/>
    <w:rsid w:val="00CA2BBA"/>
    <w:rsid w:val="00CB6ABE"/>
    <w:rsid w:val="00CF221D"/>
    <w:rsid w:val="00D47310"/>
    <w:rsid w:val="00D63800"/>
    <w:rsid w:val="00D64ED3"/>
    <w:rsid w:val="00D90790"/>
    <w:rsid w:val="00DA534C"/>
    <w:rsid w:val="00DC52A2"/>
    <w:rsid w:val="00DE3A5E"/>
    <w:rsid w:val="00DE3A81"/>
    <w:rsid w:val="00DF7C56"/>
    <w:rsid w:val="00E1746D"/>
    <w:rsid w:val="00E57B3A"/>
    <w:rsid w:val="00E62017"/>
    <w:rsid w:val="00E62CDD"/>
    <w:rsid w:val="00E810E7"/>
    <w:rsid w:val="00EA6EC3"/>
    <w:rsid w:val="00EC5451"/>
    <w:rsid w:val="00ED1F79"/>
    <w:rsid w:val="00ED4E31"/>
    <w:rsid w:val="00F04BDB"/>
    <w:rsid w:val="00F11C59"/>
    <w:rsid w:val="00F20423"/>
    <w:rsid w:val="00F30AB1"/>
    <w:rsid w:val="00F404C4"/>
    <w:rsid w:val="00F62F18"/>
    <w:rsid w:val="00F87A81"/>
    <w:rsid w:val="00FB3BAF"/>
    <w:rsid w:val="00FE5DA6"/>
    <w:rsid w:val="00FF019B"/>
    <w:rsid w:val="00FF02E5"/>
    <w:rsid w:val="00FF269A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43F2AE"/>
  <w15:docId w15:val="{CF525B65-49B3-402F-96B9-D06493AA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937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7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3C"/>
    <w:rPr>
      <w:rFonts w:ascii="Tahoma" w:hAnsi="Tahoma" w:cs="Tahoma"/>
      <w:kern w:val="2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6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EC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EC3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EC3"/>
    <w:rPr>
      <w:b/>
      <w:bCs/>
      <w:kern w:val="20"/>
    </w:rPr>
  </w:style>
  <w:style w:type="character" w:styleId="Hyperlink">
    <w:name w:val="Hyperlink"/>
    <w:basedOn w:val="DefaultParagraphFont"/>
    <w:uiPriority w:val="99"/>
    <w:unhideWhenUsed/>
    <w:rsid w:val="004F1C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C2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A12E0B"/>
  </w:style>
  <w:style w:type="character" w:styleId="FollowedHyperlink">
    <w:name w:val="FollowedHyperlink"/>
    <w:basedOn w:val="DefaultParagraphFont"/>
    <w:uiPriority w:val="99"/>
    <w:semiHidden/>
    <w:unhideWhenUsed/>
    <w:rsid w:val="00C943E5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isci.2022.10551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researchgate.net/profile/Kwaku-Adjei-2" TargetMode="External"/><Relationship Id="rId17" Type="http://schemas.openxmlformats.org/officeDocument/2006/relationships/hyperlink" Target="mailto:njbi@ceh.ac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ob.ohara@ntnu.n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eprah9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eprah94/myphdthesis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eprah94/nimMCMCSMCupdat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6C21E7021942AAB1B687CAC8AF0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1D89B-94B3-4E2F-ACE6-CA0F754707C0}"/>
      </w:docPartPr>
      <w:docPartBody>
        <w:p w:rsidR="00C168AF" w:rsidRDefault="000C4836">
          <w:pPr>
            <w:pStyle w:val="D76C21E7021942AAB1B687CAC8AF0C89"/>
          </w:pPr>
          <w:r>
            <w:t>[Street Address]</w:t>
          </w:r>
        </w:p>
      </w:docPartBody>
    </w:docPart>
    <w:docPart>
      <w:docPartPr>
        <w:name w:val="DDADB87BB6C74E5D8E61B27F2FE7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1DB98-415A-4D4B-AB0B-5A195C523CD4}"/>
      </w:docPartPr>
      <w:docPartBody>
        <w:p w:rsidR="00C168AF" w:rsidRDefault="000C4836">
          <w:pPr>
            <w:pStyle w:val="DDADB87BB6C74E5D8E61B27F2FE7848E"/>
          </w:pPr>
          <w:r>
            <w:t>[City, ST ZIP Code]</w:t>
          </w:r>
        </w:p>
      </w:docPartBody>
    </w:docPart>
    <w:docPart>
      <w:docPartPr>
        <w:name w:val="F51B870419D244E88E1E85E8D1EEF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8B3AB-A0AC-42AE-9AA3-4B019F3404D2}"/>
      </w:docPartPr>
      <w:docPartBody>
        <w:p w:rsidR="00C168AF" w:rsidRDefault="000C4836">
          <w:pPr>
            <w:pStyle w:val="F51B870419D244E88E1E85E8D1EEFF25"/>
          </w:pPr>
          <w:r>
            <w:t>[Telephone]</w:t>
          </w:r>
        </w:p>
      </w:docPartBody>
    </w:docPart>
    <w:docPart>
      <w:docPartPr>
        <w:name w:val="15821CDBE11E446B92E9CA56A76AE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479DE-98FC-469A-A029-4FD68BFD1830}"/>
      </w:docPartPr>
      <w:docPartBody>
        <w:p w:rsidR="00C168AF" w:rsidRDefault="000C4836">
          <w:pPr>
            <w:pStyle w:val="15821CDBE11E446B92E9CA56A76AEB0B"/>
          </w:pPr>
          <w:r>
            <w:t>[Website]</w:t>
          </w:r>
        </w:p>
      </w:docPartBody>
    </w:docPart>
    <w:docPart>
      <w:docPartPr>
        <w:name w:val="9893365A4029463AA402C79BB64E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8B87-D5BD-4DD0-AD2E-ECE1DD821D2A}"/>
      </w:docPartPr>
      <w:docPartBody>
        <w:p w:rsidR="00C168AF" w:rsidRDefault="000C4836">
          <w:pPr>
            <w:pStyle w:val="9893365A4029463AA402C79BB64EEFD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836"/>
    <w:rsid w:val="0004524A"/>
    <w:rsid w:val="000C4836"/>
    <w:rsid w:val="001628EA"/>
    <w:rsid w:val="002731B4"/>
    <w:rsid w:val="003261D8"/>
    <w:rsid w:val="003E0471"/>
    <w:rsid w:val="00401385"/>
    <w:rsid w:val="00577FBC"/>
    <w:rsid w:val="006D35F6"/>
    <w:rsid w:val="006D69F7"/>
    <w:rsid w:val="007512AA"/>
    <w:rsid w:val="007A5F58"/>
    <w:rsid w:val="008D2150"/>
    <w:rsid w:val="00C168AF"/>
    <w:rsid w:val="00C56F0C"/>
    <w:rsid w:val="00C860C7"/>
    <w:rsid w:val="00E82C13"/>
    <w:rsid w:val="00EB6141"/>
    <w:rsid w:val="00EE6BF3"/>
    <w:rsid w:val="00F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C21E7021942AAB1B687CAC8AF0C89">
    <w:name w:val="D76C21E7021942AAB1B687CAC8AF0C89"/>
  </w:style>
  <w:style w:type="paragraph" w:customStyle="1" w:styleId="DDADB87BB6C74E5D8E61B27F2FE7848E">
    <w:name w:val="DDADB87BB6C74E5D8E61B27F2FE7848E"/>
  </w:style>
  <w:style w:type="paragraph" w:customStyle="1" w:styleId="F51B870419D244E88E1E85E8D1EEFF25">
    <w:name w:val="F51B870419D244E88E1E85E8D1EEFF25"/>
  </w:style>
  <w:style w:type="paragraph" w:customStyle="1" w:styleId="15821CDBE11E446B92E9CA56A76AEB0B">
    <w:name w:val="15821CDBE11E446B92E9CA56A76AEB0B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9893365A4029463AA402C79BB64EEFD4">
    <w:name w:val="9893365A4029463AA402C79BB64EEFD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Vådanvegen 25</CompanyAddress>
  <CompanyPhone>+4748346681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C0D8CB-B03B-4D1E-A8B1-BBCBDC2675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Office\Root\Templates\1033\TimelessResume.dotx</Template>
  <TotalTime>2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Legon Analytics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ADJEI KWAKU PEPRAH</dc:creator>
  <cp:keywords>kadjeipeprah94@gmail.com</cp:keywords>
  <cp:lastModifiedBy>Kwaku Peprah Adjei</cp:lastModifiedBy>
  <cp:revision>3</cp:revision>
  <cp:lastPrinted>2023-08-16T07:06:00Z</cp:lastPrinted>
  <dcterms:created xsi:type="dcterms:W3CDTF">2023-08-16T07:06:00Z</dcterms:created>
  <dcterms:modified xsi:type="dcterms:W3CDTF">2023-08-16T07:08:00Z</dcterms:modified>
  <cp:category>Trondheim – Norway.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